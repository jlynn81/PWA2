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0DA0C" w14:textId="77777777" w:rsidR="009B1F7C" w:rsidRDefault="009B1F7C" w:rsidP="001E44D5">
      <w:pPr>
        <w:pStyle w:val="Subtitle"/>
        <w:jc w:val="left"/>
      </w:pPr>
    </w:p>
    <w:sdt>
      <w:sdtPr>
        <w:id w:val="6002688"/>
        <w:placeholder>
          <w:docPart w:val="23348E3B31ECCF429968822CCD02BB74"/>
        </w:placeholder>
      </w:sdtPr>
      <w:sdtEndPr>
        <w:rPr>
          <w:rFonts w:asciiTheme="minorHAnsi" w:eastAsiaTheme="minorEastAsia" w:hAnsiTheme="minorHAnsi" w:cstheme="minorBidi"/>
          <w:noProof/>
          <w:color w:val="404040" w:themeColor="text1" w:themeTint="BF"/>
          <w:spacing w:val="0"/>
          <w:kern w:val="0"/>
          <w:sz w:val="20"/>
          <w:szCs w:val="22"/>
        </w:rPr>
      </w:sdtEndPr>
      <w:sdtContent>
        <w:p w14:paraId="435A01A2" w14:textId="77777777" w:rsidR="001E44D5" w:rsidRPr="001E44D5" w:rsidRDefault="001E44D5">
          <w:pPr>
            <w:pStyle w:val="Title"/>
            <w:rPr>
              <w:rFonts w:ascii="Century Gothic" w:hAnsi="Century Gothic"/>
              <w:sz w:val="96"/>
              <w:szCs w:val="96"/>
            </w:rPr>
          </w:pPr>
          <w:r w:rsidRPr="001E44D5">
            <w:rPr>
              <w:rFonts w:ascii="Century Gothic" w:hAnsi="Century Gothic"/>
              <w:sz w:val="96"/>
              <w:szCs w:val="96"/>
            </w:rPr>
            <w:t>Eygenda</w:t>
          </w:r>
        </w:p>
        <w:p w14:paraId="6EFD86AE" w14:textId="77777777" w:rsidR="009B1F7C" w:rsidRPr="001E44D5" w:rsidRDefault="001E44D5" w:rsidP="001E44D5">
          <w:pPr>
            <w:jc w:val="center"/>
            <w:rPr>
              <w:noProof/>
            </w:rPr>
          </w:pPr>
          <w:r w:rsidRPr="001E44D5">
            <w:rPr>
              <w:sz w:val="24"/>
              <w:szCs w:val="24"/>
            </w:rPr>
            <w:t>Task and Project Manager</w:t>
          </w:r>
        </w:p>
      </w:sdtContent>
    </w:sdt>
    <w:p w14:paraId="0F24B175" w14:textId="77777777" w:rsidR="009B1F7C" w:rsidRDefault="009B1F7C">
      <w:pPr>
        <w:jc w:val="center"/>
        <w:rPr>
          <w:noProof/>
        </w:rPr>
      </w:pPr>
    </w:p>
    <w:p w14:paraId="0DB88CE1" w14:textId="77777777" w:rsidR="001E44D5" w:rsidRDefault="001E44D5">
      <w:pPr>
        <w:jc w:val="center"/>
        <w:rPr>
          <w:noProof/>
        </w:rPr>
      </w:pPr>
    </w:p>
    <w:p w14:paraId="7C015021" w14:textId="77777777" w:rsidR="001E44D5" w:rsidRDefault="001E44D5">
      <w:pPr>
        <w:jc w:val="center"/>
      </w:pPr>
      <w:r w:rsidRPr="001E44D5">
        <w:drawing>
          <wp:inline distT="0" distB="0" distL="0" distR="0" wp14:anchorId="61E4DC64" wp14:editId="23E7CE75">
            <wp:extent cx="4062095" cy="30422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2095" cy="3042285"/>
                    </a:xfrm>
                    <a:prstGeom prst="rect">
                      <a:avLst/>
                    </a:prstGeom>
                    <a:noFill/>
                    <a:ln>
                      <a:noFill/>
                    </a:ln>
                  </pic:spPr>
                </pic:pic>
              </a:graphicData>
            </a:graphic>
          </wp:inline>
        </w:drawing>
      </w:r>
    </w:p>
    <w:sdt>
      <w:sdtPr>
        <w:id w:val="6002713"/>
        <w:placeholder>
          <w:docPart w:val="DDC3AE191577014CB092919F42AA810C"/>
        </w:placeholder>
      </w:sdtPr>
      <w:sdtContent>
        <w:p w14:paraId="596BEB43" w14:textId="77777777" w:rsidR="007E105D" w:rsidRDefault="00AF621E">
          <w:pPr>
            <w:pStyle w:val="Heading1"/>
            <w:keepNext w:val="0"/>
            <w:keepLines w:val="0"/>
            <w:pageBreakBefore/>
          </w:pPr>
          <w:r>
            <w:rPr>
              <w:noProof/>
            </w:rPr>
            <mc:AlternateContent>
              <mc:Choice Requires="wps">
                <w:drawing>
                  <wp:anchor distT="0" distB="0" distL="114300" distR="114300" simplePos="0" relativeHeight="251659264" behindDoc="0" locked="0" layoutInCell="1" allowOverlap="1" wp14:anchorId="0EE82816" wp14:editId="7B5695B3">
                    <wp:simplePos x="0" y="0"/>
                    <wp:positionH relativeFrom="column">
                      <wp:posOffset>0</wp:posOffset>
                    </wp:positionH>
                    <wp:positionV relativeFrom="paragraph">
                      <wp:posOffset>1020445</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3" name="Rounded Rectangle 3"/>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286EDD09" w14:textId="202BCC33" w:rsidR="00017B65" w:rsidRDefault="00017B65" w:rsidP="00AF621E">
                                <w:r>
                                  <w:t>Project Description</w:t>
                                </w:r>
                                <w:r>
                                  <w:tab/>
                                </w:r>
                                <w:r>
                                  <w:tab/>
                                </w:r>
                                <w:r>
                                  <w:tab/>
                                </w:r>
                                <w:r>
                                  <w:tab/>
                                </w:r>
                                <w:r>
                                  <w:tab/>
                                </w:r>
                                <w:r>
                                  <w:tab/>
                                </w:r>
                                <w:r>
                                  <w:tab/>
                                </w:r>
                                <w:r>
                                  <w:tab/>
                                </w:r>
                                <w:r>
                                  <w:tab/>
                                </w:r>
                                <w:r>
                                  <w:tab/>
                                  <w:t xml:space="preserve">            3</w:t>
                                </w:r>
                                <w:r>
                                  <w:tab/>
                                </w:r>
                                <w:r>
                                  <w:tab/>
                                </w:r>
                                <w:r>
                                  <w:tab/>
                                </w:r>
                                <w:r>
                                  <w:tab/>
                                </w:r>
                                <w:r>
                                  <w:tab/>
                                </w:r>
                                <w:r>
                                  <w:tab/>
                                </w:r>
                                <w:r>
                                  <w:tab/>
                                </w:r>
                                <w:r>
                                  <w:tab/>
                                </w:r>
                                <w:r>
                                  <w:tab/>
                                </w:r>
                                <w:r>
                                  <w:tab/>
                                </w:r>
                              </w:p>
                              <w:p w14:paraId="40225FA3" w14:textId="77777777" w:rsidR="00017B65" w:rsidRDefault="00017B65" w:rsidP="00AF62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3" o:spid="_x0000_s1026" style="position:absolute;margin-left:0;margin-top:80.35pt;width:7in;height:2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" fillcolor="#0d77c8 [1614]" strokecolor="#435dc4 [3044]">
                    <v:fill opacity="21074f"/>
                    <v:shadow on="t" opacity="22937f" mv:blur="40000f" origin=",.5" offset="0,23000emu"/>
                    <v:textbox>
                      <w:txbxContent>
                        <w:p w14:paraId="286EDD09" w14:textId="202BCC33" w:rsidR="00017B65" w:rsidRDefault="00017B65" w:rsidP="00AF621E">
                          <w:r>
                            <w:t>Project Description</w:t>
                          </w:r>
                          <w:r>
                            <w:tab/>
                          </w:r>
                          <w:r>
                            <w:tab/>
                          </w:r>
                          <w:r>
                            <w:tab/>
                          </w:r>
                          <w:r>
                            <w:tab/>
                          </w:r>
                          <w:r>
                            <w:tab/>
                          </w:r>
                          <w:r>
                            <w:tab/>
                          </w:r>
                          <w:r>
                            <w:tab/>
                          </w:r>
                          <w:r>
                            <w:tab/>
                          </w:r>
                          <w:r>
                            <w:tab/>
                          </w:r>
                          <w:r>
                            <w:tab/>
                            <w:t xml:space="preserve">            3</w:t>
                          </w:r>
                          <w:r>
                            <w:tab/>
                          </w:r>
                          <w:r>
                            <w:tab/>
                          </w:r>
                          <w:r>
                            <w:tab/>
                          </w:r>
                          <w:r>
                            <w:tab/>
                          </w:r>
                          <w:r>
                            <w:tab/>
                          </w:r>
                          <w:r>
                            <w:tab/>
                          </w:r>
                          <w:r>
                            <w:tab/>
                          </w:r>
                          <w:r>
                            <w:tab/>
                          </w:r>
                          <w:r>
                            <w:tab/>
                          </w:r>
                          <w:r>
                            <w:tab/>
                          </w:r>
                        </w:p>
                        <w:p w14:paraId="40225FA3" w14:textId="77777777" w:rsidR="00017B65" w:rsidRDefault="00017B65" w:rsidP="00AF621E">
                          <w:pPr>
                            <w:jc w:val="center"/>
                          </w:pPr>
                        </w:p>
                      </w:txbxContent>
                    </v:textbox>
                    <w10:wrap type="through"/>
                  </v:roundrect>
                </w:pict>
              </mc:Fallback>
            </mc:AlternateContent>
          </w:r>
          <w:r w:rsidR="007E105D">
            <w:t>Table of Contents</w:t>
          </w:r>
        </w:p>
        <w:p w14:paraId="1C2D4B20" w14:textId="77777777" w:rsidR="007E105D" w:rsidRDefault="007E105D" w:rsidP="007E105D">
          <w:r>
            <w:tab/>
            <w:t>About</w:t>
          </w:r>
        </w:p>
        <w:p w14:paraId="10A7BFAD" w14:textId="77777777" w:rsidR="007E105D" w:rsidRDefault="007E105D" w:rsidP="007E105D">
          <w:r>
            <w:tab/>
            <w:t>Target Audience Demographics</w:t>
          </w:r>
        </w:p>
        <w:p w14:paraId="0E711A68" w14:textId="77777777" w:rsidR="00871081" w:rsidRDefault="0049725D" w:rsidP="007E105D">
          <w:r>
            <w:rPr>
              <w:noProof/>
            </w:rPr>
            <mc:AlternateContent>
              <mc:Choice Requires="wps">
                <w:drawing>
                  <wp:anchor distT="0" distB="0" distL="114300" distR="114300" simplePos="0" relativeHeight="251665408" behindDoc="0" locked="0" layoutInCell="1" allowOverlap="1" wp14:anchorId="43B9FFB2" wp14:editId="51931951">
                    <wp:simplePos x="0" y="0"/>
                    <wp:positionH relativeFrom="column">
                      <wp:posOffset>0</wp:posOffset>
                    </wp:positionH>
                    <wp:positionV relativeFrom="paragraph">
                      <wp:posOffset>1069340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6" name="Rounded Rectangle 6"/>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4A37A8B8" w14:textId="77777777" w:rsidR="00017B65" w:rsidRDefault="00017B65" w:rsidP="0049725D">
                                <w:r>
                                  <w:t>Site Mark-up</w:t>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27" style="position:absolute;margin-left:0;margin-top:84.2pt;width:7in;height:2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" fillcolor="#0d77c8 [1614]" strokecolor="#435dc4 [3044]">
                    <v:fill opacity="21074f"/>
                    <v:shadow on="t" opacity="22937f" mv:blur="40000f" origin=",.5" offset="0,23000emu"/>
                    <v:textbox>
                      <w:txbxContent>
                        <w:p w14:paraId="4A37A8B8" w14:textId="77777777" w:rsidR="00017B65" w:rsidRDefault="00017B65" w:rsidP="0049725D">
                          <w:r>
                            <w:t>Site Mark-up</w:t>
                          </w:r>
                          <w:r>
                            <w:tab/>
                          </w:r>
                          <w:r>
                            <w:tab/>
                          </w:r>
                          <w:r>
                            <w:tab/>
                          </w:r>
                          <w:r>
                            <w:tab/>
                          </w:r>
                          <w:r>
                            <w:tab/>
                          </w:r>
                          <w:r>
                            <w:tab/>
                          </w:r>
                          <w:r>
                            <w:tab/>
                          </w:r>
                          <w:r>
                            <w:tab/>
                          </w:r>
                          <w:r>
                            <w:tab/>
                          </w:r>
                          <w:r>
                            <w:tab/>
                          </w:r>
                          <w:r>
                            <w:tab/>
                          </w:r>
                          <w:r>
                            <w:tab/>
                          </w:r>
                        </w:p>
                      </w:txbxContent>
                    </v:textbox>
                    <w10:wrap type="through"/>
                  </v:roundrect>
                </w:pict>
              </mc:Fallback>
            </mc:AlternateContent>
          </w:r>
        </w:p>
        <w:p w14:paraId="240EB0FE" w14:textId="77777777" w:rsidR="00871081" w:rsidRDefault="00871081" w:rsidP="007E105D"/>
        <w:p w14:paraId="62A8D65D" w14:textId="77777777" w:rsidR="00AF621E" w:rsidRDefault="00AF621E" w:rsidP="007E105D">
          <w:r>
            <w:rPr>
              <w:noProof/>
            </w:rPr>
            <mc:AlternateContent>
              <mc:Choice Requires="wps">
                <w:drawing>
                  <wp:anchor distT="0" distB="0" distL="114300" distR="114300" simplePos="0" relativeHeight="251661312" behindDoc="0" locked="0" layoutInCell="1" allowOverlap="1" wp14:anchorId="133F2779" wp14:editId="78DA07C6">
                    <wp:simplePos x="0" y="0"/>
                    <wp:positionH relativeFrom="column">
                      <wp:posOffset>0</wp:posOffset>
                    </wp:positionH>
                    <wp:positionV relativeFrom="paragraph">
                      <wp:posOffset>154940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4" name="Rounded Rectangle 4"/>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1AE77C69" w14:textId="77777777" w:rsidR="00017B65" w:rsidRDefault="00017B65" w:rsidP="00AF621E">
                                <w:r>
                                  <w:t>Branding Designs/ Logo Concepts</w:t>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8" style="position:absolute;margin-left:0;margin-top:12.2pt;width:7in;height:2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" fillcolor="#0d77c8 [1614]" strokecolor="#435dc4 [3044]">
                    <v:fill opacity="21074f"/>
                    <v:shadow on="t" opacity="22937f" mv:blur="40000f" origin=",.5" offset="0,23000emu"/>
                    <v:textbox>
                      <w:txbxContent>
                        <w:p w14:paraId="1AE77C69" w14:textId="77777777" w:rsidR="00017B65" w:rsidRDefault="00017B65" w:rsidP="00AF621E">
                          <w:r>
                            <w:t>Branding Designs/ Logo Concepts</w:t>
                          </w:r>
                          <w:r>
                            <w:tab/>
                          </w:r>
                          <w:r>
                            <w:tab/>
                          </w:r>
                          <w:r>
                            <w:tab/>
                          </w:r>
                          <w:r>
                            <w:tab/>
                          </w:r>
                          <w:r>
                            <w:tab/>
                          </w:r>
                          <w:r>
                            <w:tab/>
                          </w:r>
                          <w:r>
                            <w:tab/>
                          </w:r>
                          <w:r>
                            <w:tab/>
                          </w:r>
                          <w:r>
                            <w:tab/>
                          </w:r>
                        </w:p>
                      </w:txbxContent>
                    </v:textbox>
                    <w10:wrap type="through"/>
                  </v:roundrect>
                </w:pict>
              </mc:Fallback>
            </mc:AlternateContent>
          </w:r>
          <w:r>
            <w:tab/>
            <w:t>Color Scheme</w:t>
          </w:r>
        </w:p>
        <w:p w14:paraId="0234A2AD" w14:textId="77777777" w:rsidR="00AF621E" w:rsidRDefault="00AF621E" w:rsidP="007E105D">
          <w:r>
            <w:tab/>
            <w:t>Type Treatment</w:t>
          </w:r>
        </w:p>
        <w:p w14:paraId="3851881C" w14:textId="77777777" w:rsidR="00AF621E" w:rsidRDefault="00AF621E" w:rsidP="007E105D">
          <w:r>
            <w:tab/>
            <w:t>Buttons</w:t>
          </w:r>
        </w:p>
        <w:p w14:paraId="2ADF7C08" w14:textId="77777777" w:rsidR="00AF621E" w:rsidRDefault="00AF621E" w:rsidP="007E105D">
          <w:r>
            <w:tab/>
            <w:t>Tool Tips</w:t>
          </w:r>
        </w:p>
        <w:p w14:paraId="5AA611ED" w14:textId="77777777" w:rsidR="00AF621E" w:rsidRDefault="0049725D" w:rsidP="007E105D">
          <w:r>
            <w:rPr>
              <w:noProof/>
            </w:rPr>
            <mc:AlternateContent>
              <mc:Choice Requires="wps">
                <w:drawing>
                  <wp:anchor distT="0" distB="0" distL="114300" distR="114300" simplePos="0" relativeHeight="251673600" behindDoc="0" locked="0" layoutInCell="1" allowOverlap="1" wp14:anchorId="5F692752" wp14:editId="6016604F">
                    <wp:simplePos x="0" y="0"/>
                    <wp:positionH relativeFrom="column">
                      <wp:posOffset>0</wp:posOffset>
                    </wp:positionH>
                    <wp:positionV relativeFrom="paragraph">
                      <wp:posOffset>1408430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10" name="Rounded Rectangle 10"/>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039E5200" w14:textId="77777777" w:rsidR="00017B65" w:rsidRDefault="00017B65" w:rsidP="0049725D">
                                <w:r>
                                  <w:t>Optional Project Items and Milestones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0" o:spid="_x0000_s1029" style="position:absolute;margin-left:0;margin-top:110.9pt;width:7in;height:27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DjuZ0CAACk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" fillcolor="#0d77c8 [1614]" strokecolor="#435dc4 [3044]">
                    <v:fill opacity="21074f"/>
                    <v:shadow on="t" opacity="22937f" mv:blur="40000f" origin=",.5" offset="0,23000emu"/>
                    <v:textbox>
                      <w:txbxContent>
                        <w:p w14:paraId="039E5200" w14:textId="77777777" w:rsidR="00017B65" w:rsidRDefault="00017B65" w:rsidP="0049725D">
                          <w:r>
                            <w:t>Optional Project Items and Milestones</w:t>
                          </w:r>
                        </w:p>
                      </w:txbxContent>
                    </v:textbox>
                    <w10:wrap type="through"/>
                  </v:roundrect>
                </w:pict>
              </mc:Fallback>
            </mc:AlternateContent>
          </w:r>
          <w:r>
            <w:rPr>
              <w:noProof/>
            </w:rPr>
            <mc:AlternateContent>
              <mc:Choice Requires="wps">
                <w:drawing>
                  <wp:anchor distT="0" distB="0" distL="114300" distR="114300" simplePos="0" relativeHeight="251671552" behindDoc="0" locked="0" layoutInCell="1" allowOverlap="1" wp14:anchorId="5579A9A3" wp14:editId="376DC47B">
                    <wp:simplePos x="0" y="0"/>
                    <wp:positionH relativeFrom="column">
                      <wp:posOffset>0</wp:posOffset>
                    </wp:positionH>
                    <wp:positionV relativeFrom="paragraph">
                      <wp:posOffset>951230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9" name="Rounded Rectangle 9"/>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576715EB" w14:textId="77777777" w:rsidR="00017B65" w:rsidRDefault="00017B65" w:rsidP="0049725D">
                                <w:r>
                                  <w:t>Design Comps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30" style="position:absolute;margin-left:0;margin-top:74.9pt;width:7in;height:2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" fillcolor="#0d77c8 [1614]" strokecolor="#435dc4 [3044]">
                    <v:fill opacity="21074f"/>
                    <v:shadow on="t" opacity="22937f" mv:blur="40000f" origin=",.5" offset="0,23000emu"/>
                    <v:textbox>
                      <w:txbxContent>
                        <w:p w14:paraId="576715EB" w14:textId="77777777" w:rsidR="00017B65" w:rsidRDefault="00017B65" w:rsidP="0049725D">
                          <w:r>
                            <w:t>Design Comps</w:t>
                          </w:r>
                        </w:p>
                      </w:txbxContent>
                    </v:textbox>
                    <w10:wrap type="through"/>
                  </v:roundrect>
                </w:pict>
              </mc:Fallback>
            </mc:AlternateContent>
          </w:r>
          <w:r>
            <w:rPr>
              <w:noProof/>
            </w:rPr>
            <mc:AlternateContent>
              <mc:Choice Requires="wps">
                <w:drawing>
                  <wp:anchor distT="0" distB="0" distL="114300" distR="114300" simplePos="0" relativeHeight="251669504" behindDoc="0" locked="0" layoutInCell="1" allowOverlap="1" wp14:anchorId="09177C9A" wp14:editId="6513D238">
                    <wp:simplePos x="0" y="0"/>
                    <wp:positionH relativeFrom="column">
                      <wp:posOffset>0</wp:posOffset>
                    </wp:positionH>
                    <wp:positionV relativeFrom="paragraph">
                      <wp:posOffset>494030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8" name="Rounded Rectangle 8"/>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04E11769" w14:textId="6CFE5A7B" w:rsidR="00017B65" w:rsidRDefault="00017B65" w:rsidP="0049725D">
                                <w:r>
                                  <w:t>Wireframes</w:t>
                                </w:r>
                                <w:r>
                                  <w:tab/>
                                </w:r>
                                <w:r>
                                  <w:tab/>
                                </w:r>
                                <w:r>
                                  <w:tab/>
                                </w:r>
                                <w:r>
                                  <w:tab/>
                                </w:r>
                                <w:r>
                                  <w:tab/>
                                </w:r>
                                <w:r>
                                  <w:tab/>
                                </w:r>
                                <w:r>
                                  <w:tab/>
                                </w:r>
                                <w:r>
                                  <w:tab/>
                                </w:r>
                                <w:r>
                                  <w:tab/>
                                </w:r>
                                <w:r>
                                  <w:tab/>
                                </w:r>
                                <w:r>
                                  <w:tab/>
                                </w:r>
                                <w:r>
                                  <w:tab/>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 o:spid="_x0000_s1031" style="position:absolute;margin-left:0;margin-top:38.9pt;width:7in;height:27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" fillcolor="#0d77c8 [1614]" strokecolor="#435dc4 [3044]">
                    <v:fill opacity="21074f"/>
                    <v:shadow on="t" opacity="22937f" mv:blur="40000f" origin=",.5" offset="0,23000emu"/>
                    <v:textbox>
                      <w:txbxContent>
                        <w:p w14:paraId="04E11769" w14:textId="6CFE5A7B" w:rsidR="00017B65" w:rsidRDefault="00017B65" w:rsidP="0049725D">
                          <w:r>
                            <w:t>Wireframes</w:t>
                          </w:r>
                          <w:r>
                            <w:tab/>
                          </w:r>
                          <w:r>
                            <w:tab/>
                          </w:r>
                          <w:r>
                            <w:tab/>
                          </w:r>
                          <w:r>
                            <w:tab/>
                          </w:r>
                          <w:r>
                            <w:tab/>
                          </w:r>
                          <w:r>
                            <w:tab/>
                          </w:r>
                          <w:r>
                            <w:tab/>
                          </w:r>
                          <w:r>
                            <w:tab/>
                          </w:r>
                          <w:r>
                            <w:tab/>
                          </w:r>
                          <w:r>
                            <w:tab/>
                          </w:r>
                          <w:r>
                            <w:tab/>
                          </w:r>
                          <w:r>
                            <w:tab/>
                            <w:t>7</w:t>
                          </w:r>
                        </w:p>
                      </w:txbxContent>
                    </v:textbox>
                    <w10:wrap type="through"/>
                  </v:roundrect>
                </w:pict>
              </mc:Fallback>
            </mc:AlternateContent>
          </w:r>
          <w:r>
            <w:rPr>
              <w:noProof/>
            </w:rPr>
            <mc:AlternateContent>
              <mc:Choice Requires="wps">
                <w:drawing>
                  <wp:anchor distT="0" distB="0" distL="114300" distR="114300" simplePos="0" relativeHeight="251667456" behindDoc="0" locked="0" layoutInCell="1" allowOverlap="1" wp14:anchorId="4474A9FA" wp14:editId="4AA9AA6B">
                    <wp:simplePos x="0" y="0"/>
                    <wp:positionH relativeFrom="column">
                      <wp:posOffset>0</wp:posOffset>
                    </wp:positionH>
                    <wp:positionV relativeFrom="paragraph">
                      <wp:posOffset>36830</wp:posOffset>
                    </wp:positionV>
                    <wp:extent cx="6400800" cy="342900"/>
                    <wp:effectExtent l="50800" t="25400" r="76200" b="114300"/>
                    <wp:wrapThrough wrapText="bothSides">
                      <wp:wrapPolygon edited="0">
                        <wp:start x="-171" y="-1600"/>
                        <wp:lineTo x="-171" y="24000"/>
                        <wp:lineTo x="-86" y="27200"/>
                        <wp:lineTo x="21686" y="27200"/>
                        <wp:lineTo x="21686" y="25600"/>
                        <wp:lineTo x="21771" y="1600"/>
                        <wp:lineTo x="21771" y="-1600"/>
                        <wp:lineTo x="-171" y="-1600"/>
                      </wp:wrapPolygon>
                    </wp:wrapThrough>
                    <wp:docPr id="7" name="Rounded Rectangle 7"/>
                    <wp:cNvGraphicFramePr/>
                    <a:graphic xmlns:a="http://schemas.openxmlformats.org/drawingml/2006/main">
                      <a:graphicData uri="http://schemas.microsoft.com/office/word/2010/wordprocessingShape">
                        <wps:wsp>
                          <wps:cNvSpPr/>
                          <wps:spPr>
                            <a:xfrm>
                              <a:off x="0" y="0"/>
                              <a:ext cx="6400800" cy="342900"/>
                            </a:xfrm>
                            <a:prstGeom prst="roundRect">
                              <a:avLst/>
                            </a:prstGeom>
                            <a:solidFill>
                              <a:schemeClr val="bg2">
                                <a:lumMod val="50000"/>
                                <a:alpha val="32000"/>
                              </a:schemeClr>
                            </a:solidFill>
                          </wps:spPr>
                          <wps:style>
                            <a:lnRef idx="1">
                              <a:schemeClr val="accent1"/>
                            </a:lnRef>
                            <a:fillRef idx="3">
                              <a:schemeClr val="accent1"/>
                            </a:fillRef>
                            <a:effectRef idx="2">
                              <a:schemeClr val="accent1"/>
                            </a:effectRef>
                            <a:fontRef idx="minor">
                              <a:schemeClr val="lt1"/>
                            </a:fontRef>
                          </wps:style>
                          <wps:txbx>
                            <w:txbxContent>
                              <w:p w14:paraId="2F2B9D24" w14:textId="74E21425" w:rsidR="00017B65" w:rsidRDefault="00017B65" w:rsidP="0049725D">
                                <w:r>
                                  <w:t>Flow Chart</w:t>
                                </w:r>
                                <w:r>
                                  <w:tab/>
                                </w:r>
                                <w:r>
                                  <w:tab/>
                                </w:r>
                                <w:r>
                                  <w:tab/>
                                </w:r>
                                <w:r>
                                  <w:tab/>
                                </w:r>
                                <w:r>
                                  <w:tab/>
                                </w:r>
                                <w:r>
                                  <w:tab/>
                                </w:r>
                                <w:r>
                                  <w:tab/>
                                </w:r>
                                <w:r>
                                  <w:tab/>
                                </w:r>
                                <w:r>
                                  <w:tab/>
                                </w:r>
                                <w:r>
                                  <w:tab/>
                                </w:r>
                                <w:r>
                                  <w:tab/>
                                </w:r>
                                <w:r>
                                  <w:tab/>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7" o:spid="_x0000_s1032" style="position:absolute;margin-left:0;margin-top:2.9pt;width:7in;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" fillcolor="#0d77c8 [1614]" strokecolor="#435dc4 [3044]">
                    <v:fill opacity="21074f"/>
                    <v:shadow on="t" opacity="22937f" mv:blur="40000f" origin=",.5" offset="0,23000emu"/>
                    <v:textbox>
                      <w:txbxContent>
                        <w:p w14:paraId="2F2B9D24" w14:textId="74E21425" w:rsidR="00017B65" w:rsidRDefault="00017B65" w:rsidP="0049725D">
                          <w:r>
                            <w:t>Flow Chart</w:t>
                          </w:r>
                          <w:r>
                            <w:tab/>
                          </w:r>
                          <w:r>
                            <w:tab/>
                          </w:r>
                          <w:r>
                            <w:tab/>
                          </w:r>
                          <w:r>
                            <w:tab/>
                          </w:r>
                          <w:r>
                            <w:tab/>
                          </w:r>
                          <w:r>
                            <w:tab/>
                          </w:r>
                          <w:r>
                            <w:tab/>
                          </w:r>
                          <w:r>
                            <w:tab/>
                          </w:r>
                          <w:r>
                            <w:tab/>
                          </w:r>
                          <w:r>
                            <w:tab/>
                          </w:r>
                          <w:r>
                            <w:tab/>
                          </w:r>
                          <w:r>
                            <w:tab/>
                            <w:t>6</w:t>
                          </w:r>
                        </w:p>
                      </w:txbxContent>
                    </v:textbox>
                    <w10:wrap type="through"/>
                  </v:roundrect>
                </w:pict>
              </mc:Fallback>
            </mc:AlternateContent>
          </w:r>
        </w:p>
        <w:p w14:paraId="300A94D4" w14:textId="77777777" w:rsidR="0049725D" w:rsidRDefault="0049725D">
          <w:pPr>
            <w:spacing w:line="240" w:lineRule="auto"/>
          </w:pPr>
          <w:r>
            <w:br w:type="page"/>
          </w:r>
        </w:p>
        <w:p w14:paraId="20FC59CA" w14:textId="77777777" w:rsidR="009B1F7C" w:rsidRPr="007E105D" w:rsidRDefault="0049725D" w:rsidP="0049725D">
          <w:pPr>
            <w:pStyle w:val="Heading1"/>
            <w:keepNext w:val="0"/>
            <w:keepLines w:val="0"/>
            <w:pageBreakBefore/>
          </w:pPr>
          <w:r>
            <w:t>Project Description</w:t>
          </w:r>
        </w:p>
      </w:sdtContent>
    </w:sdt>
    <w:sdt>
      <w:sdtPr>
        <w:id w:val="6002714"/>
        <w:placeholder>
          <w:docPart w:val="29DC27BD625ECE4EA4B9526055F20F71"/>
        </w:placeholder>
      </w:sdtPr>
      <w:sdtContent>
        <w:p w14:paraId="0C0D6CE2" w14:textId="77777777" w:rsidR="006B7EA5" w:rsidRPr="006B7EA5" w:rsidRDefault="006B7EA5" w:rsidP="0049725D">
          <w:pPr>
            <w:pStyle w:val="BodyText"/>
            <w:spacing w:after="120"/>
            <w:rPr>
              <w:rFonts w:asciiTheme="majorHAnsi" w:hAnsiTheme="majorHAnsi"/>
              <w:color w:val="4EACF3" w:themeColor="background2" w:themeShade="BF"/>
              <w:sz w:val="28"/>
              <w:szCs w:val="28"/>
            </w:rPr>
          </w:pPr>
          <w:r w:rsidRPr="006B7EA5">
            <w:rPr>
              <w:rFonts w:asciiTheme="majorHAnsi" w:hAnsiTheme="majorHAnsi"/>
              <w:color w:val="4EACF3" w:themeColor="background2" w:themeShade="BF"/>
              <w:sz w:val="28"/>
              <w:szCs w:val="28"/>
            </w:rPr>
            <w:t>About</w:t>
          </w:r>
        </w:p>
        <w:p w14:paraId="7A16CD0D" w14:textId="77777777" w:rsidR="006B7EA5" w:rsidRDefault="0049725D" w:rsidP="0049725D">
          <w:pPr>
            <w:pStyle w:val="BodyText"/>
            <w:spacing w:after="120"/>
          </w:pPr>
          <w:r>
            <w:t>Eygenda was developed for the multi-tasker in mind.  The application allows you to keep track of all your projects and individual tasks within a centralized application.  Multiple people can utilize Eygenda at a time with no lag.  The application allows the user to create multiple Projects and individual tasks for those projects and once they are completed, provide your employer with a listing of the most up to date information regarding any project that may be going on with the company.</w:t>
          </w:r>
        </w:p>
        <w:p w14:paraId="57C55957" w14:textId="77777777" w:rsidR="009B1F7C" w:rsidRDefault="006B7EA5" w:rsidP="0049725D">
          <w:pPr>
            <w:pStyle w:val="BodyText"/>
            <w:spacing w:after="120"/>
          </w:pPr>
          <w:r>
            <w:t xml:space="preserve">If projects are time sensitive, no problem, you can set the status of either an individual Project or any task within that project.  People will work more efficiently and effectively; especially when they know that there deadlines are come up quickly.  Good projection for a project is important and with Eygenda, you can make sure </w:t>
          </w:r>
          <w:r w:rsidR="009F6016">
            <w:t>those tasks</w:t>
          </w:r>
          <w:r>
            <w:t xml:space="preserve"> and projects are completed on time, every time.</w:t>
          </w:r>
        </w:p>
      </w:sdtContent>
    </w:sdt>
    <w:sdt>
      <w:sdtPr>
        <w:id w:val="6002722"/>
        <w:placeholder>
          <w:docPart w:val="2D17556FB07C6342A15AA871512A479C"/>
        </w:placeholder>
      </w:sdtPr>
      <w:sdtEndPr>
        <w:rPr>
          <w:rFonts w:asciiTheme="majorHAnsi" w:eastAsiaTheme="majorEastAsia" w:hAnsiTheme="majorHAnsi" w:cstheme="majorBidi"/>
          <w:bCs/>
          <w:color w:val="5967AF" w:themeColor="text2" w:themeTint="99"/>
          <w:sz w:val="36"/>
          <w:szCs w:val="36"/>
        </w:rPr>
      </w:sdtEndPr>
      <w:sdtContent>
        <w:p w14:paraId="490154EB" w14:textId="77777777" w:rsidR="006B7EA5" w:rsidRDefault="006B7EA5" w:rsidP="006B7EA5">
          <w:pPr>
            <w:pStyle w:val="BodyText"/>
            <w:spacing w:after="120"/>
          </w:pPr>
        </w:p>
        <w:p w14:paraId="53238DF1" w14:textId="77777777" w:rsidR="006B7EA5" w:rsidRDefault="006B7EA5" w:rsidP="006B7EA5">
          <w:pPr>
            <w:pStyle w:val="BodyText"/>
            <w:spacing w:after="120"/>
          </w:pPr>
        </w:p>
        <w:p w14:paraId="160936D6" w14:textId="77777777" w:rsidR="006B7EA5" w:rsidRPr="00812A3F" w:rsidRDefault="006B7EA5" w:rsidP="006B7EA5">
          <w:pPr>
            <w:pStyle w:val="BodyText"/>
            <w:spacing w:after="120"/>
            <w:rPr>
              <w:rFonts w:asciiTheme="majorHAnsi" w:hAnsiTheme="majorHAnsi"/>
              <w:color w:val="4EACF3" w:themeColor="background2" w:themeShade="BF"/>
              <w:sz w:val="28"/>
              <w:szCs w:val="28"/>
            </w:rPr>
          </w:pPr>
          <w:r w:rsidRPr="00812A3F">
            <w:rPr>
              <w:rFonts w:asciiTheme="majorHAnsi" w:hAnsiTheme="majorHAnsi"/>
              <w:color w:val="4EACF3" w:themeColor="background2" w:themeShade="BF"/>
              <w:sz w:val="28"/>
              <w:szCs w:val="28"/>
            </w:rPr>
            <w:t>Target Audience</w:t>
          </w:r>
        </w:p>
        <w:p w14:paraId="7A8972E0" w14:textId="77777777" w:rsidR="00F57A72" w:rsidRDefault="006B7EA5" w:rsidP="006B7EA5">
          <w:pPr>
            <w:pStyle w:val="BodyText"/>
            <w:spacing w:after="120"/>
            <w:rPr>
              <w:color w:val="000000" w:themeColor="text1"/>
              <w:szCs w:val="20"/>
            </w:rPr>
          </w:pPr>
          <w:r>
            <w:rPr>
              <w:color w:val="000000" w:themeColor="text1"/>
              <w:szCs w:val="20"/>
            </w:rPr>
            <w:t xml:space="preserve">Eygenda is geared to corporations both big and small.  Though the application is typically geared to individuals who have a large </w:t>
          </w:r>
          <w:r w:rsidR="00F57A72">
            <w:rPr>
              <w:color w:val="000000" w:themeColor="text1"/>
              <w:szCs w:val="20"/>
            </w:rPr>
            <w:t>workload</w:t>
          </w:r>
          <w:r>
            <w:rPr>
              <w:color w:val="000000" w:themeColor="text1"/>
              <w:szCs w:val="20"/>
            </w:rPr>
            <w:t xml:space="preserve"> and need a little bit more organization to get the job done.</w:t>
          </w:r>
          <w:r w:rsidR="00F57A72">
            <w:rPr>
              <w:color w:val="000000" w:themeColor="text1"/>
              <w:szCs w:val="20"/>
            </w:rPr>
            <w:t xml:space="preserve">  Eygenda is not gender specific and anyone can utilize the application.</w:t>
          </w:r>
        </w:p>
        <w:p w14:paraId="0608F1FE" w14:textId="77777777" w:rsidR="00F57A72" w:rsidRDefault="00F57A72" w:rsidP="006B7EA5">
          <w:pPr>
            <w:pStyle w:val="BodyText"/>
            <w:spacing w:after="120"/>
            <w:rPr>
              <w:color w:val="000000" w:themeColor="text1"/>
              <w:szCs w:val="20"/>
            </w:rPr>
          </w:pPr>
          <w:r>
            <w:rPr>
              <w:color w:val="000000" w:themeColor="text1"/>
              <w:szCs w:val="20"/>
            </w:rPr>
            <w:t>Gender: Male and Female</w:t>
          </w:r>
        </w:p>
        <w:p w14:paraId="20383F12" w14:textId="77777777" w:rsidR="00F57A72" w:rsidRDefault="00F57A72" w:rsidP="006B7EA5">
          <w:pPr>
            <w:pStyle w:val="BodyText"/>
            <w:spacing w:after="120"/>
            <w:rPr>
              <w:color w:val="000000" w:themeColor="text1"/>
              <w:szCs w:val="20"/>
            </w:rPr>
          </w:pPr>
          <w:r>
            <w:rPr>
              <w:color w:val="000000" w:themeColor="text1"/>
              <w:szCs w:val="20"/>
            </w:rPr>
            <w:t>Age: Anyone within the Working environment</w:t>
          </w:r>
        </w:p>
        <w:p w14:paraId="28D845F2" w14:textId="77777777" w:rsidR="00F57A72" w:rsidRDefault="00F57A72" w:rsidP="006B7EA5">
          <w:pPr>
            <w:pStyle w:val="BodyText"/>
            <w:spacing w:after="120"/>
            <w:rPr>
              <w:color w:val="000000" w:themeColor="text1"/>
              <w:szCs w:val="20"/>
            </w:rPr>
          </w:pPr>
          <w:r>
            <w:rPr>
              <w:color w:val="000000" w:themeColor="text1"/>
              <w:szCs w:val="20"/>
            </w:rPr>
            <w:t>Geographic’s: Any</w:t>
          </w:r>
        </w:p>
        <w:p w14:paraId="0C00156E" w14:textId="77777777" w:rsidR="006B7EA5" w:rsidRPr="006B7EA5" w:rsidRDefault="00F57A72" w:rsidP="006B7EA5">
          <w:pPr>
            <w:pStyle w:val="BodyText"/>
            <w:spacing w:after="120"/>
            <w:rPr>
              <w:color w:val="000000" w:themeColor="text1"/>
              <w:szCs w:val="20"/>
            </w:rPr>
          </w:pPr>
          <w:r>
            <w:rPr>
              <w:color w:val="000000" w:themeColor="text1"/>
              <w:szCs w:val="20"/>
            </w:rPr>
            <w:t xml:space="preserve">Income: Any   </w:t>
          </w:r>
        </w:p>
        <w:p w14:paraId="7A42DF7E" w14:textId="77777777" w:rsidR="00F57A72" w:rsidRDefault="00F57A72">
          <w:pPr>
            <w:spacing w:line="240" w:lineRule="auto"/>
            <w:rPr>
              <w:rFonts w:asciiTheme="majorHAnsi" w:eastAsiaTheme="majorEastAsia" w:hAnsiTheme="majorHAnsi" w:cstheme="majorBidi"/>
              <w:bCs/>
              <w:color w:val="5967AF" w:themeColor="text2" w:themeTint="99"/>
              <w:sz w:val="36"/>
              <w:szCs w:val="36"/>
            </w:rPr>
          </w:pPr>
          <w:r w:rsidRPr="00F57A72">
            <w:t xml:space="preserve"> </w:t>
          </w:r>
          <w:r>
            <w:br w:type="page"/>
          </w:r>
        </w:p>
        <w:p w14:paraId="7284F05D" w14:textId="77777777" w:rsidR="009B1F7C" w:rsidRDefault="00F57A72">
          <w:pPr>
            <w:pStyle w:val="Heading1"/>
          </w:pPr>
          <w:r>
            <w:t>Branding Designs/ Logo Concepts</w:t>
          </w:r>
        </w:p>
      </w:sdtContent>
    </w:sdt>
    <w:sdt>
      <w:sdtPr>
        <w:rPr>
          <w:sz w:val="28"/>
          <w:szCs w:val="28"/>
        </w:rPr>
        <w:id w:val="6002725"/>
        <w:placeholder>
          <w:docPart w:val="1E1C3D37BFF9B94B93EA7EFD0612DF7E"/>
        </w:placeholder>
      </w:sdtPr>
      <w:sdtEndPr>
        <w:rPr>
          <w:sz w:val="20"/>
          <w:szCs w:val="22"/>
        </w:rPr>
      </w:sdtEndPr>
      <w:sdtContent>
        <w:p w14:paraId="710608E8" w14:textId="77777777"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Main Branding</w:t>
          </w:r>
        </w:p>
        <w:p w14:paraId="0F90A67E" w14:textId="77777777" w:rsidR="00F57A72" w:rsidRDefault="00F57A72">
          <w:pPr>
            <w:pStyle w:val="BodyText"/>
          </w:pPr>
          <w:r w:rsidRPr="001E44D5">
            <w:drawing>
              <wp:inline distT="0" distB="0" distL="0" distR="0" wp14:anchorId="69FBB977" wp14:editId="7906E7F6">
                <wp:extent cx="2402436" cy="1799292"/>
                <wp:effectExtent l="0" t="0" r="1079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2695" cy="1799486"/>
                        </a:xfrm>
                        <a:prstGeom prst="rect">
                          <a:avLst/>
                        </a:prstGeom>
                        <a:noFill/>
                        <a:ln>
                          <a:noFill/>
                        </a:ln>
                      </pic:spPr>
                    </pic:pic>
                  </a:graphicData>
                </a:graphic>
              </wp:inline>
            </w:drawing>
          </w:r>
        </w:p>
        <w:p w14:paraId="3B4FED24" w14:textId="77777777" w:rsidR="00F57A72" w:rsidRPr="00812A3F" w:rsidRDefault="00F57A72">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Alternatives</w:t>
          </w:r>
        </w:p>
        <w:p w14:paraId="04494EDB" w14:textId="77777777" w:rsidR="0084630A" w:rsidRDefault="0084630A">
          <w:pPr>
            <w:pStyle w:val="BodyText"/>
          </w:pPr>
          <w:r>
            <w:t>Eyes can be utilized by themselves or with the Text</w:t>
          </w:r>
        </w:p>
        <w:p w14:paraId="0B62D3B2" w14:textId="77777777" w:rsidR="00F57A72" w:rsidRDefault="0084630A">
          <w:pPr>
            <w:pStyle w:val="BodyText"/>
          </w:pPr>
          <w:r w:rsidRPr="0084630A">
            <w:drawing>
              <wp:inline distT="0" distB="0" distL="0" distR="0" wp14:anchorId="18FDD17D" wp14:editId="5C5A6B78">
                <wp:extent cx="2538445" cy="1404715"/>
                <wp:effectExtent l="0" t="0" r="190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8445" cy="1404715"/>
                        </a:xfrm>
                        <a:prstGeom prst="rect">
                          <a:avLst/>
                        </a:prstGeom>
                        <a:noFill/>
                        <a:ln>
                          <a:noFill/>
                        </a:ln>
                      </pic:spPr>
                    </pic:pic>
                  </a:graphicData>
                </a:graphic>
              </wp:inline>
            </w:drawing>
          </w:r>
          <w:r>
            <w:tab/>
          </w:r>
        </w:p>
        <w:p w14:paraId="6960069D" w14:textId="77777777" w:rsidR="0084630A" w:rsidRPr="00812A3F" w:rsidRDefault="0084630A">
          <w:pPr>
            <w:pStyle w:val="BodyText"/>
            <w:rPr>
              <w:rFonts w:asciiTheme="majorHAnsi" w:hAnsiTheme="majorHAnsi"/>
              <w:color w:val="4EACF3" w:themeColor="background2" w:themeShade="BF"/>
              <w:sz w:val="28"/>
              <w:szCs w:val="28"/>
              <w:u w:val="single"/>
            </w:rPr>
          </w:pPr>
          <w:r w:rsidRPr="00812A3F">
            <w:rPr>
              <w:rFonts w:asciiTheme="majorHAnsi" w:hAnsiTheme="majorHAnsi"/>
              <w:color w:val="4EACF3" w:themeColor="background2" w:themeShade="BF"/>
              <w:sz w:val="28"/>
              <w:szCs w:val="28"/>
              <w:u w:val="single"/>
            </w:rPr>
            <w:t xml:space="preserve">Branding Label Name </w:t>
          </w:r>
          <w:r w:rsidR="00871081" w:rsidRPr="00812A3F">
            <w:rPr>
              <w:rFonts w:asciiTheme="majorHAnsi" w:hAnsiTheme="majorHAnsi"/>
              <w:color w:val="4EACF3" w:themeColor="background2" w:themeShade="BF"/>
              <w:sz w:val="28"/>
              <w:szCs w:val="28"/>
              <w:u w:val="single"/>
            </w:rPr>
            <w:t xml:space="preserve">Alternate </w:t>
          </w:r>
          <w:r w:rsidRPr="00812A3F">
            <w:rPr>
              <w:rFonts w:asciiTheme="majorHAnsi" w:hAnsiTheme="majorHAnsi"/>
              <w:color w:val="4EACF3" w:themeColor="background2" w:themeShade="BF"/>
              <w:sz w:val="28"/>
              <w:szCs w:val="28"/>
              <w:u w:val="single"/>
            </w:rPr>
            <w:t>Colors</w:t>
          </w:r>
        </w:p>
        <w:p w14:paraId="23EAA2A8" w14:textId="77777777" w:rsidR="0084630A" w:rsidRDefault="00871081">
          <w:pPr>
            <w:pStyle w:val="BodyText"/>
            <w:rPr>
              <w:u w:val="single"/>
            </w:rPr>
          </w:pPr>
          <w:r>
            <w:rPr>
              <w:noProof/>
            </w:rPr>
            <w:drawing>
              <wp:inline distT="0" distB="0" distL="0" distR="0" wp14:anchorId="13D9CA3D" wp14:editId="2530525D">
                <wp:extent cx="6383655" cy="1290320"/>
                <wp:effectExtent l="0" t="0" r="0" b="5080"/>
                <wp:docPr id="19" name="Picture 19" descr="Macintosh HD:Users:jlynn81:Desktop:Screen Shot 2014-01-11 at 8.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lynn81:Desktop:Screen Shot 2014-01-11 at 8.16.2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655" cy="1290320"/>
                        </a:xfrm>
                        <a:prstGeom prst="rect">
                          <a:avLst/>
                        </a:prstGeom>
                        <a:noFill/>
                        <a:ln>
                          <a:noFill/>
                        </a:ln>
                      </pic:spPr>
                    </pic:pic>
                  </a:graphicData>
                </a:graphic>
              </wp:inline>
            </w:drawing>
          </w:r>
        </w:p>
        <w:p w14:paraId="7B6ED6E7" w14:textId="77777777" w:rsidR="00871081" w:rsidRPr="00871081" w:rsidRDefault="00871081">
          <w:pPr>
            <w:pStyle w:val="BodyText"/>
          </w:pPr>
          <w:r w:rsidRPr="00871081">
            <w:t>7095CC</w:t>
          </w:r>
          <w:r>
            <w:tab/>
          </w:r>
          <w:r>
            <w:tab/>
          </w:r>
          <w:r w:rsidRPr="00871081">
            <w:t>2D4D80</w:t>
          </w:r>
          <w:r>
            <w:tab/>
            <w:t xml:space="preserve">           </w:t>
          </w:r>
          <w:r w:rsidRPr="00871081">
            <w:t>0D1726</w:t>
          </w:r>
          <w:r>
            <w:tab/>
          </w:r>
          <w:r>
            <w:tab/>
            <w:t xml:space="preserve">        </w:t>
          </w:r>
          <w:r w:rsidRPr="00871081">
            <w:t>B1C2D6</w:t>
          </w:r>
          <w:r>
            <w:tab/>
          </w:r>
          <w:r>
            <w:tab/>
            <w:t xml:space="preserve">     </w:t>
          </w:r>
          <w:r w:rsidRPr="00871081">
            <w:t>284370</w:t>
          </w:r>
        </w:p>
        <w:p w14:paraId="66374DE2" w14:textId="77777777" w:rsidR="0084630A" w:rsidRPr="0084630A" w:rsidRDefault="0084630A">
          <w:pPr>
            <w:pStyle w:val="BodyText"/>
          </w:pPr>
        </w:p>
        <w:p w14:paraId="72B3BB94" w14:textId="77777777" w:rsidR="00871081" w:rsidRDefault="00871081">
          <w:pPr>
            <w:spacing w:line="240" w:lineRule="auto"/>
          </w:pPr>
          <w:r>
            <w:br w:type="page"/>
          </w:r>
        </w:p>
        <w:p w14:paraId="74300CDB" w14:textId="77777777" w:rsidR="00871081" w:rsidRDefault="00871081" w:rsidP="00871081">
          <w:pPr>
            <w:pStyle w:val="Heading1"/>
          </w:pPr>
          <w:r>
            <w:t>Site Mark-up</w:t>
          </w:r>
        </w:p>
        <w:p w14:paraId="726A2391" w14:textId="77777777" w:rsidR="00871081" w:rsidRPr="00812A3F" w:rsidRDefault="00871081" w:rsidP="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Color Scheme</w:t>
          </w:r>
        </w:p>
        <w:p w14:paraId="6CE3752C" w14:textId="77777777" w:rsidR="009B1F7C" w:rsidRDefault="00871081">
          <w:pPr>
            <w:pStyle w:val="BodyText"/>
          </w:pPr>
          <w:r>
            <w:rPr>
              <w:noProof/>
            </w:rPr>
            <w:drawing>
              <wp:inline distT="0" distB="0" distL="0" distR="0" wp14:anchorId="49D48935" wp14:editId="79A0A4C5">
                <wp:extent cx="6383655" cy="1299210"/>
                <wp:effectExtent l="0" t="0" r="0" b="0"/>
                <wp:docPr id="21" name="Picture 21" descr="Macintosh HD:Users:jlynn81:Desktop:Screen Shot 2014-01-11 at 8.23.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lynn81:Desktop:Screen Shot 2014-01-11 at 8.23.0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3655" cy="1299210"/>
                        </a:xfrm>
                        <a:prstGeom prst="rect">
                          <a:avLst/>
                        </a:prstGeom>
                        <a:noFill/>
                        <a:ln>
                          <a:noFill/>
                        </a:ln>
                      </pic:spPr>
                    </pic:pic>
                  </a:graphicData>
                </a:graphic>
              </wp:inline>
            </w:drawing>
          </w:r>
        </w:p>
      </w:sdtContent>
    </w:sdt>
    <w:p w14:paraId="6D1310CB" w14:textId="77777777" w:rsidR="009B1F7C" w:rsidRDefault="00871081">
      <w:r>
        <w:t xml:space="preserve">  </w:t>
      </w:r>
      <w:r w:rsidRPr="00871081">
        <w:t>243E73</w:t>
      </w:r>
      <w:r>
        <w:tab/>
      </w:r>
      <w:r>
        <w:tab/>
      </w:r>
      <w:r w:rsidRPr="00871081">
        <w:t>4E74A6</w:t>
      </w:r>
      <w:r>
        <w:tab/>
      </w:r>
      <w:r>
        <w:tab/>
        <w:t xml:space="preserve">           </w:t>
      </w:r>
      <w:r w:rsidRPr="00871081">
        <w:t>91B7D9</w:t>
      </w:r>
      <w:r>
        <w:tab/>
      </w:r>
      <w:r>
        <w:tab/>
        <w:t xml:space="preserve">        </w:t>
      </w:r>
      <w:r w:rsidRPr="00871081">
        <w:t>F2E6A7</w:t>
      </w:r>
      <w:r>
        <w:tab/>
      </w:r>
      <w:r>
        <w:tab/>
        <w:t xml:space="preserve">      </w:t>
      </w:r>
      <w:r w:rsidRPr="00871081">
        <w:t>D99873</w:t>
      </w:r>
    </w:p>
    <w:p w14:paraId="0F7826AC" w14:textId="77777777" w:rsidR="00871081" w:rsidRDefault="00871081"/>
    <w:p w14:paraId="0F704FC2"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Type Treatment</w:t>
      </w:r>
    </w:p>
    <w:p w14:paraId="62B06C96" w14:textId="77777777" w:rsidR="00871081" w:rsidRDefault="00871081">
      <w:pPr>
        <w:rPr>
          <w:u w:val="single"/>
        </w:rPr>
      </w:pPr>
    </w:p>
    <w:p w14:paraId="2542AFA7" w14:textId="77777777" w:rsidR="00871081" w:rsidRPr="002A07A9" w:rsidRDefault="002A07A9">
      <w:pPr>
        <w:rPr>
          <w:rFonts w:ascii="Perpetua Titling MT" w:hAnsi="Perpetua Titling MT"/>
          <w:sz w:val="56"/>
          <w:szCs w:val="56"/>
        </w:rPr>
      </w:pPr>
      <w:r w:rsidRPr="002A07A9">
        <w:rPr>
          <w:rFonts w:ascii="Perpetua Titling MT" w:hAnsi="Perpetua Titling MT"/>
          <w:sz w:val="56"/>
          <w:szCs w:val="56"/>
        </w:rPr>
        <w:t>Sample Page Heading: Eygenda</w:t>
      </w:r>
    </w:p>
    <w:p w14:paraId="0A59687F" w14:textId="77777777" w:rsidR="002A07A9" w:rsidRDefault="009D3D3D">
      <w:r>
        <w:t>Font: Playfair Display SC. Regular. Size 45pt.</w:t>
      </w:r>
    </w:p>
    <w:p w14:paraId="230A86E9" w14:textId="77777777" w:rsidR="002A07A9" w:rsidRPr="00BA5E4E" w:rsidRDefault="002A07A9">
      <w:pPr>
        <w:rPr>
          <w:rFonts w:ascii="Calisto MT" w:hAnsi="Calisto MT"/>
          <w:sz w:val="56"/>
          <w:szCs w:val="56"/>
        </w:rPr>
      </w:pPr>
      <w:r w:rsidRPr="00BA5E4E">
        <w:rPr>
          <w:rFonts w:ascii="Calisto MT" w:hAnsi="Calisto MT"/>
          <w:sz w:val="56"/>
          <w:szCs w:val="56"/>
        </w:rPr>
        <w:t>Sample Subheading: Projects</w:t>
      </w:r>
    </w:p>
    <w:p w14:paraId="537DFF55" w14:textId="60BB077C" w:rsidR="009D3D3D" w:rsidRDefault="002A07A9">
      <w:r>
        <w:t xml:space="preserve">Font: </w:t>
      </w:r>
      <w:r w:rsidR="00BA5E4E">
        <w:t>Cardo. Regular. Size 28</w:t>
      </w:r>
      <w:r w:rsidR="009D3D3D">
        <w:t>pt.</w:t>
      </w:r>
    </w:p>
    <w:p w14:paraId="021B18FC" w14:textId="77777777" w:rsidR="00BA5E4E" w:rsidRDefault="00BA5E4E"/>
    <w:p w14:paraId="23B93E97" w14:textId="77777777" w:rsidR="009D3D3D" w:rsidRPr="001C4FFA" w:rsidRDefault="009D3D3D">
      <w:pPr>
        <w:rPr>
          <w:rFonts w:ascii="Times New Roman" w:hAnsi="Times New Roman" w:cs="Times New Roman"/>
          <w:sz w:val="32"/>
          <w:szCs w:val="32"/>
        </w:rPr>
      </w:pPr>
      <w:r w:rsidRPr="001C4FFA">
        <w:rPr>
          <w:rFonts w:ascii="Times New Roman" w:hAnsi="Times New Roman" w:cs="Times New Roman"/>
          <w:sz w:val="32"/>
          <w:szCs w:val="32"/>
        </w:rPr>
        <w:t>Sample Page Body Text</w:t>
      </w:r>
    </w:p>
    <w:p w14:paraId="14A2F11D" w14:textId="77777777" w:rsidR="009D3D3D" w:rsidRDefault="001C4FFA">
      <w:r>
        <w:t>Font: Ledger</w:t>
      </w:r>
      <w:r w:rsidR="009D3D3D">
        <w:t>. Regular. Size 16 pt.</w:t>
      </w:r>
    </w:p>
    <w:p w14:paraId="4A08993C" w14:textId="77777777" w:rsidR="00871081" w:rsidRDefault="00871081">
      <w:pPr>
        <w:rPr>
          <w:u w:val="single"/>
        </w:rPr>
      </w:pPr>
    </w:p>
    <w:p w14:paraId="46EB7960"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Buttons</w:t>
      </w:r>
    </w:p>
    <w:p w14:paraId="529C24E7" w14:textId="77777777" w:rsidR="00871081" w:rsidRPr="001C4FFA" w:rsidRDefault="001C4FFA">
      <w:r w:rsidRPr="001C4FFA">
        <w:t>Normal</w:t>
      </w:r>
      <w:r w:rsidRPr="001C4FFA">
        <w:tab/>
      </w:r>
      <w:r w:rsidRPr="001C4FFA">
        <w:tab/>
      </w:r>
      <w:r w:rsidRPr="001C4FFA">
        <w:tab/>
      </w:r>
      <w:r w:rsidRPr="001C4FFA">
        <w:tab/>
      </w:r>
      <w:r w:rsidRPr="001C4FFA">
        <w:tab/>
      </w:r>
      <w:r w:rsidRPr="001C4FFA">
        <w:tab/>
      </w:r>
      <w:r w:rsidRPr="001C4FFA">
        <w:tab/>
      </w:r>
      <w:r w:rsidRPr="001C4FFA">
        <w:tab/>
        <w:t>Hover/Active</w:t>
      </w:r>
    </w:p>
    <w:p w14:paraId="4B408144" w14:textId="77777777" w:rsidR="00871081" w:rsidRDefault="001635F7">
      <w:pPr>
        <w:rPr>
          <w:u w:val="single"/>
        </w:rPr>
      </w:pPr>
      <w:r>
        <w:rPr>
          <w:noProof/>
          <w:u w:val="single"/>
        </w:rPr>
        <mc:AlternateContent>
          <mc:Choice Requires="wps">
            <w:drawing>
              <wp:anchor distT="0" distB="0" distL="114300" distR="114300" simplePos="0" relativeHeight="251676672" behindDoc="0" locked="0" layoutInCell="1" allowOverlap="1" wp14:anchorId="22DE16B3" wp14:editId="3D1991B1">
                <wp:simplePos x="0" y="0"/>
                <wp:positionH relativeFrom="column">
                  <wp:posOffset>3657600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6400"/>
                    <wp:lineTo x="-436" y="-6400"/>
                  </wp:wrapPolygon>
                </wp:wrapThrough>
                <wp:docPr id="24" name="Rounded Rectangle 24"/>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54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8A808AF" w14:textId="77777777" w:rsidR="00017B65" w:rsidRDefault="00017B65"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3" style="position:absolute;margin-left:4in;margin-top:10.45pt;width:99pt;height:27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" fillcolor="#ff9" stroked="f">
                <v:fill color2="#cc3" rotate="t" colors="0 #ff9;7209f #ff9;45875f #cc3;1 #cc3" focus="100%" type="gradient">
                  <o:fill v:ext="view" type="gradientUnscaled"/>
                </v:fill>
                <v:shadow on="t" opacity="26214f" mv:blur="50800f" origin="-.5" offset="3pt,0"/>
                <v:textbox>
                  <w:txbxContent>
                    <w:p w14:paraId="38A808AF" w14:textId="77777777" w:rsidR="00017B65" w:rsidRDefault="00017B65" w:rsidP="001635F7">
                      <w:pPr>
                        <w:jc w:val="center"/>
                      </w:pPr>
                      <w:r>
                        <w:t>Button</w:t>
                      </w:r>
                    </w:p>
                  </w:txbxContent>
                </v:textbox>
                <w10:wrap type="through"/>
              </v:roundrect>
            </w:pict>
          </mc:Fallback>
        </mc:AlternateContent>
      </w:r>
      <w:r w:rsidR="001C4FFA">
        <w:rPr>
          <w:noProof/>
          <w:u w:val="single"/>
        </w:rPr>
        <mc:AlternateContent>
          <mc:Choice Requires="wps">
            <w:drawing>
              <wp:anchor distT="0" distB="0" distL="114300" distR="114300" simplePos="0" relativeHeight="251674624" behindDoc="0" locked="0" layoutInCell="1" allowOverlap="1" wp14:anchorId="18F703C7" wp14:editId="57589FEA">
                <wp:simplePos x="0" y="0"/>
                <wp:positionH relativeFrom="column">
                  <wp:posOffset>0</wp:posOffset>
                </wp:positionH>
                <wp:positionV relativeFrom="paragraph">
                  <wp:posOffset>132715</wp:posOffset>
                </wp:positionV>
                <wp:extent cx="1257300" cy="342900"/>
                <wp:effectExtent l="76200" t="101600" r="139700" b="114300"/>
                <wp:wrapThrough wrapText="bothSides">
                  <wp:wrapPolygon edited="0">
                    <wp:start x="-436" y="-6400"/>
                    <wp:lineTo x="-1309" y="16000"/>
                    <wp:lineTo x="436" y="27200"/>
                    <wp:lineTo x="22255" y="27200"/>
                    <wp:lineTo x="23564" y="22400"/>
                    <wp:lineTo x="23127" y="-1600"/>
                    <wp:lineTo x="23127" y="-6400"/>
                    <wp:lineTo x="-436" y="-6400"/>
                  </wp:wrapPolygon>
                </wp:wrapThrough>
                <wp:docPr id="22" name="Rounded Rectangle 22"/>
                <wp:cNvGraphicFramePr/>
                <a:graphic xmlns:a="http://schemas.openxmlformats.org/drawingml/2006/main">
                  <a:graphicData uri="http://schemas.microsoft.com/office/word/2010/wordprocessingShape">
                    <wps:wsp>
                      <wps:cNvSpPr/>
                      <wps:spPr>
                        <a:xfrm>
                          <a:off x="0" y="0"/>
                          <a:ext cx="1257300" cy="342900"/>
                        </a:xfrm>
                        <a:prstGeom prst="roundRect">
                          <a:avLst/>
                        </a:prstGeom>
                        <a:gradFill flip="none" rotWithShape="1">
                          <a:gsLst>
                            <a:gs pos="0">
                              <a:srgbClr val="FFFF99"/>
                            </a:gs>
                            <a:gs pos="70000">
                              <a:srgbClr val="CCCC33"/>
                            </a:gs>
                            <a:gs pos="100000">
                              <a:srgbClr val="CCCC33"/>
                            </a:gs>
                            <a:gs pos="11000">
                              <a:srgbClr val="FFFF99">
                                <a:alpha val="70000"/>
                              </a:srgbClr>
                            </a:gs>
                          </a:gsLst>
                          <a:lin ang="16200000" scaled="0"/>
                          <a:tileRect/>
                        </a:gradFill>
                        <a:effectLst>
                          <a:outerShdw blurRad="50800" dist="38100" algn="l" rotWithShape="0">
                            <a:prstClr val="black">
                              <a:alpha val="40000"/>
                            </a:prstClr>
                          </a:outerShdw>
                        </a:effectLst>
                      </wps:spPr>
                      <wps:style>
                        <a:lnRef idx="0">
                          <a:schemeClr val="accent1"/>
                        </a:lnRef>
                        <a:fillRef idx="3">
                          <a:schemeClr val="accent1"/>
                        </a:fillRef>
                        <a:effectRef idx="3">
                          <a:schemeClr val="accent1"/>
                        </a:effectRef>
                        <a:fontRef idx="minor">
                          <a:schemeClr val="lt1"/>
                        </a:fontRef>
                      </wps:style>
                      <wps:txbx>
                        <w:txbxContent>
                          <w:p w14:paraId="372B4C58" w14:textId="77777777" w:rsidR="00017B65" w:rsidRDefault="00017B65" w:rsidP="001635F7">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4" style="position:absolute;margin-left:0;margin-top:10.45pt;width:99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" fillcolor="#ff9" stroked="f">
                <v:fill color2="#cc3" rotate="t" colors="0 #ff9;7209f #ff9;45875f #cc3;1 #cc3" type="gradient">
                  <o:fill v:ext="view" type="gradientUnscaled"/>
                </v:fill>
                <v:shadow on="t" opacity="26214f" mv:blur="50800f" origin="-.5" offset="3pt,0"/>
                <v:textbox>
                  <w:txbxContent>
                    <w:p w14:paraId="372B4C58" w14:textId="77777777" w:rsidR="00017B65" w:rsidRDefault="00017B65" w:rsidP="001635F7">
                      <w:pPr>
                        <w:jc w:val="center"/>
                      </w:pPr>
                      <w:r>
                        <w:t>Button</w:t>
                      </w:r>
                    </w:p>
                  </w:txbxContent>
                </v:textbox>
                <w10:wrap type="through"/>
              </v:roundrect>
            </w:pict>
          </mc:Fallback>
        </mc:AlternateContent>
      </w:r>
    </w:p>
    <w:p w14:paraId="04ABF542" w14:textId="77777777" w:rsidR="00871081" w:rsidRDefault="00871081">
      <w:pPr>
        <w:rPr>
          <w:u w:val="single"/>
        </w:rPr>
      </w:pPr>
    </w:p>
    <w:p w14:paraId="53EC9980" w14:textId="77777777" w:rsidR="00871081" w:rsidRDefault="00871081">
      <w:pPr>
        <w:rPr>
          <w:u w:val="single"/>
        </w:rPr>
      </w:pPr>
    </w:p>
    <w:p w14:paraId="36C9AA01" w14:textId="77777777" w:rsidR="00871081" w:rsidRDefault="00871081">
      <w:pPr>
        <w:rPr>
          <w:u w:val="single"/>
        </w:rPr>
      </w:pPr>
    </w:p>
    <w:p w14:paraId="718BAE6B" w14:textId="77777777" w:rsidR="001635F7" w:rsidRPr="00812A3F" w:rsidRDefault="001635F7">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Links</w:t>
      </w:r>
    </w:p>
    <w:p w14:paraId="16AF38B5" w14:textId="77777777" w:rsidR="00871081" w:rsidRPr="001635F7" w:rsidRDefault="001635F7">
      <w:pPr>
        <w:rPr>
          <w:rFonts w:ascii="Calisto MT" w:hAnsi="Calisto MT"/>
          <w:b/>
        </w:rPr>
      </w:pPr>
      <w:r w:rsidRPr="001635F7">
        <w:rPr>
          <w:rFonts w:ascii="Calisto MT" w:hAnsi="Calisto MT"/>
          <w:b/>
        </w:rPr>
        <w:t>Normal Link</w:t>
      </w:r>
      <w:r w:rsidRPr="001635F7">
        <w:rPr>
          <w:rFonts w:ascii="Calisto MT" w:hAnsi="Calisto MT"/>
          <w:b/>
        </w:rPr>
        <w:tab/>
      </w:r>
      <w:r w:rsidRPr="001635F7">
        <w:rPr>
          <w:rFonts w:ascii="Calisto MT" w:hAnsi="Calisto MT"/>
          <w:b/>
        </w:rPr>
        <w:tab/>
      </w:r>
      <w:r w:rsidRPr="001635F7">
        <w:rPr>
          <w:rFonts w:ascii="Calisto MT" w:hAnsi="Calisto MT"/>
          <w:b/>
          <w:color w:val="8CC9F7" w:themeColor="background2" w:themeShade="E6"/>
        </w:rPr>
        <w:t>Active/Visited Link</w:t>
      </w:r>
    </w:p>
    <w:p w14:paraId="5B1F38B7" w14:textId="77777777" w:rsidR="00871081" w:rsidRDefault="00871081">
      <w:pPr>
        <w:rPr>
          <w:u w:val="single"/>
        </w:rPr>
      </w:pPr>
    </w:p>
    <w:p w14:paraId="57CFB0D3" w14:textId="77777777" w:rsidR="00871081" w:rsidRPr="00812A3F" w:rsidRDefault="0087108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Tool Tips</w:t>
      </w:r>
    </w:p>
    <w:p w14:paraId="55BF8184" w14:textId="77777777" w:rsidR="001635F7" w:rsidRDefault="001635F7">
      <w:pPr>
        <w:rPr>
          <w:u w:val="single"/>
        </w:rPr>
      </w:pPr>
    </w:p>
    <w:p w14:paraId="2ED89040" w14:textId="77777777" w:rsidR="001635F7" w:rsidRDefault="001635F7">
      <w:r>
        <w:t>These will shop up as pop-ups on the page to assist the user with projects, tasks or registering</w:t>
      </w:r>
    </w:p>
    <w:p w14:paraId="4522C549" w14:textId="77777777" w:rsidR="001635F7" w:rsidRDefault="001635F7">
      <w:pPr>
        <w:spacing w:line="240" w:lineRule="auto"/>
      </w:pPr>
      <w:r>
        <w:br w:type="page"/>
      </w:r>
    </w:p>
    <w:p w14:paraId="61F759C9" w14:textId="77777777" w:rsidR="001635F7" w:rsidRPr="001635F7" w:rsidRDefault="001635F7"/>
    <w:p w14:paraId="693C4CCF" w14:textId="77777777" w:rsidR="001635F7" w:rsidRDefault="001635F7" w:rsidP="001635F7">
      <w:pPr>
        <w:pStyle w:val="Heading1"/>
      </w:pPr>
      <w:r>
        <w:t>Flow Chart</w:t>
      </w:r>
    </w:p>
    <w:p w14:paraId="495B8467" w14:textId="77777777" w:rsidR="001635F7" w:rsidRDefault="00D97941" w:rsidP="001635F7">
      <w:r>
        <w:rPr>
          <w:noProof/>
        </w:rPr>
        <mc:AlternateContent>
          <mc:Choice Requires="wps">
            <w:drawing>
              <wp:anchor distT="0" distB="0" distL="114300" distR="114300" simplePos="0" relativeHeight="251680768" behindDoc="0" locked="0" layoutInCell="1" allowOverlap="1" wp14:anchorId="7DFBBDCE" wp14:editId="3DAD73F5">
                <wp:simplePos x="0" y="0"/>
                <wp:positionH relativeFrom="column">
                  <wp:posOffset>2514600</wp:posOffset>
                </wp:positionH>
                <wp:positionV relativeFrom="paragraph">
                  <wp:posOffset>130810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28" name="Rounded Rectangle 28"/>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EF2D778" w14:textId="77777777" w:rsidR="00017B65" w:rsidRPr="00E255F0" w:rsidRDefault="00017B65" w:rsidP="00D97941">
                            <w:pPr>
                              <w:jc w:val="center"/>
                              <w:rPr>
                                <w:color w:val="FFFFFF"/>
                              </w:rPr>
                            </w:pPr>
                            <w:r>
                              <w:rPr>
                                <w:color w:val="FFFFFF"/>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35" style="position:absolute;margin-left:198pt;margin-top:10.3pt;width:99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" fillcolor="#21306c [1636]" strokecolor="#435dc4 [3044]">
                <v:fill color2="#405bc3 [3012]" rotate="t" colors="0 #2a42a1;52429f #3a59d3;1 #3758d7" type="gradient">
                  <o:fill v:ext="view" type="gradientUnscaled"/>
                </v:fill>
                <v:shadow on="t" opacity="22937f" mv:blur="40000f" origin=",.5" offset="0,23000emu"/>
                <v:textbox>
                  <w:txbxContent>
                    <w:p w14:paraId="5EF2D778" w14:textId="77777777" w:rsidR="00017B65" w:rsidRPr="00E255F0" w:rsidRDefault="00017B65" w:rsidP="00D97941">
                      <w:pPr>
                        <w:jc w:val="center"/>
                        <w:rPr>
                          <w:color w:val="FFFFFF"/>
                        </w:rPr>
                      </w:pPr>
                      <w:r>
                        <w:rPr>
                          <w:color w:val="FFFFFF"/>
                        </w:rPr>
                        <w:t>Register</w:t>
                      </w:r>
                    </w:p>
                  </w:txbxContent>
                </v:textbox>
                <w10:wrap type="through"/>
              </v:roundrect>
            </w:pict>
          </mc:Fallback>
        </mc:AlternateContent>
      </w:r>
      <w:r>
        <w:rPr>
          <w:noProof/>
        </w:rPr>
        <mc:AlternateContent>
          <mc:Choice Requires="wps">
            <w:drawing>
              <wp:anchor distT="0" distB="0" distL="114300" distR="114300" simplePos="0" relativeHeight="251677696" behindDoc="0" locked="0" layoutInCell="1" allowOverlap="1" wp14:anchorId="42465C0A" wp14:editId="2045C3E7">
                <wp:simplePos x="0" y="0"/>
                <wp:positionH relativeFrom="column">
                  <wp:posOffset>0</wp:posOffset>
                </wp:positionH>
                <wp:positionV relativeFrom="paragraph">
                  <wp:posOffset>130810</wp:posOffset>
                </wp:positionV>
                <wp:extent cx="1828800" cy="342900"/>
                <wp:effectExtent l="50800" t="25400" r="76200" b="114300"/>
                <wp:wrapThrough wrapText="bothSides">
                  <wp:wrapPolygon edited="0">
                    <wp:start x="-600" y="-1600"/>
                    <wp:lineTo x="-600" y="24000"/>
                    <wp:lineTo x="-300" y="27200"/>
                    <wp:lineTo x="21900" y="27200"/>
                    <wp:lineTo x="21900" y="25600"/>
                    <wp:lineTo x="22200" y="1600"/>
                    <wp:lineTo x="22200" y="-1600"/>
                    <wp:lineTo x="-600" y="-1600"/>
                  </wp:wrapPolygon>
                </wp:wrapThrough>
                <wp:docPr id="25" name="Rounded Rectangle 25"/>
                <wp:cNvGraphicFramePr/>
                <a:graphic xmlns:a="http://schemas.openxmlformats.org/drawingml/2006/main">
                  <a:graphicData uri="http://schemas.microsoft.com/office/word/2010/wordprocessingShape">
                    <wps:wsp>
                      <wps:cNvSpPr/>
                      <wps:spPr>
                        <a:xfrm>
                          <a:off x="0" y="0"/>
                          <a:ext cx="18288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558F5CD" w14:textId="77777777" w:rsidR="00017B65" w:rsidRPr="00E255F0" w:rsidRDefault="00017B65" w:rsidP="00D97941">
                            <w:pPr>
                              <w:jc w:val="center"/>
                              <w:rPr>
                                <w:color w:val="FFFFFF" w:themeColor="background1"/>
                              </w:rPr>
                            </w:pPr>
                            <w:r w:rsidRPr="00E255F0">
                              <w:rPr>
                                <w:color w:val="FFFFFF" w:themeColor="background1"/>
                              </w:rPr>
                              <w:t>Landing or 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5" o:spid="_x0000_s1036" style="position:absolute;margin-left:0;margin-top:10.3pt;width:2in;height:2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" fillcolor="#21306c [1636]" strokecolor="#435dc4 [3044]">
                <v:fill color2="#405bc3 [3012]" rotate="t" colors="0 #2a42a1;52429f #3a59d3;1 #3758d7" type="gradient">
                  <o:fill v:ext="view" type="gradientUnscaled"/>
                </v:fill>
                <v:shadow on="t" opacity="22937f" mv:blur="40000f" origin=",.5" offset="0,23000emu"/>
                <v:textbox>
                  <w:txbxContent>
                    <w:p w14:paraId="4558F5CD" w14:textId="77777777" w:rsidR="00017B65" w:rsidRPr="00E255F0" w:rsidRDefault="00017B65" w:rsidP="00D97941">
                      <w:pPr>
                        <w:jc w:val="center"/>
                        <w:rPr>
                          <w:color w:val="FFFFFF" w:themeColor="background1"/>
                        </w:rPr>
                      </w:pPr>
                      <w:r w:rsidRPr="00E255F0">
                        <w:rPr>
                          <w:color w:val="FFFFFF" w:themeColor="background1"/>
                        </w:rPr>
                        <w:t>Landing or Home Page</w:t>
                      </w:r>
                    </w:p>
                  </w:txbxContent>
                </v:textbox>
                <w10:wrap type="through"/>
              </v:roundrect>
            </w:pict>
          </mc:Fallback>
        </mc:AlternateContent>
      </w:r>
    </w:p>
    <w:p w14:paraId="56F35023" w14:textId="77777777" w:rsidR="001635F7" w:rsidRPr="001635F7" w:rsidRDefault="00D97941" w:rsidP="001635F7">
      <w:r>
        <w:rPr>
          <w:noProof/>
        </w:rPr>
        <mc:AlternateContent>
          <mc:Choice Requires="wps">
            <w:drawing>
              <wp:anchor distT="0" distB="0" distL="114300" distR="114300" simplePos="0" relativeHeight="251678720" behindDoc="0" locked="0" layoutInCell="1" allowOverlap="1" wp14:anchorId="2F792759" wp14:editId="55E73E2C">
                <wp:simplePos x="0" y="0"/>
                <wp:positionH relativeFrom="column">
                  <wp:posOffset>-48260</wp:posOffset>
                </wp:positionH>
                <wp:positionV relativeFrom="paragraph">
                  <wp:posOffset>50800</wp:posOffset>
                </wp:positionV>
                <wp:extent cx="342900" cy="0"/>
                <wp:effectExtent l="0" t="101600" r="38100" b="177800"/>
                <wp:wrapNone/>
                <wp:docPr id="26" name="Straight Arrow Connector 26"/>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26" o:spid="_x0000_s1026" type="#_x0000_t32" style="position:absolute;margin-left:-3.75pt;margin-top:4pt;width:27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" strokecolor="#4e67c8 [3204]" strokeweight="2pt">
                <v:stroke endarrow="open"/>
                <v:shadow on="t" opacity="24903f" mv:blur="40000f" origin=",.5" offset="0,20000emu"/>
              </v:shape>
            </w:pict>
          </mc:Fallback>
        </mc:AlternateContent>
      </w:r>
    </w:p>
    <w:p w14:paraId="4F563E0F" w14:textId="77777777" w:rsidR="00E255F0" w:rsidRDefault="00E255F0"/>
    <w:p w14:paraId="3A979C24" w14:textId="77777777" w:rsidR="00E255F0" w:rsidRDefault="00E255F0">
      <w:r>
        <w:rPr>
          <w:noProof/>
        </w:rPr>
        <mc:AlternateContent>
          <mc:Choice Requires="wps">
            <w:drawing>
              <wp:anchor distT="0" distB="0" distL="114300" distR="114300" simplePos="0" relativeHeight="251686912" behindDoc="0" locked="0" layoutInCell="1" allowOverlap="1" wp14:anchorId="23490AB5" wp14:editId="442C8ABC">
                <wp:simplePos x="0" y="0"/>
                <wp:positionH relativeFrom="column">
                  <wp:posOffset>914400</wp:posOffset>
                </wp:positionH>
                <wp:positionV relativeFrom="paragraph">
                  <wp:posOffset>4445</wp:posOffset>
                </wp:positionV>
                <wp:extent cx="0" cy="228600"/>
                <wp:effectExtent l="127000" t="25400" r="101600" b="101600"/>
                <wp:wrapNone/>
                <wp:docPr id="31" name="Straight Arrow Connector 31"/>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in;margin-top:.35pt;width:0;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pPL9UBAAD+AwAADgAAAGRycy9lMm9Eb2MueG1srFPBjtMwEL0j8Q+W7zRpk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" strokecolor="#4e67c8 [3204]" strokeweight="2pt">
                <v:stroke endarrow="open"/>
                <v:shadow on="t" opacity="24903f" mv:blur="40000f" origin=",.5" offset="0,20000emu"/>
              </v:shape>
            </w:pict>
          </mc:Fallback>
        </mc:AlternateContent>
      </w:r>
    </w:p>
    <w:p w14:paraId="654DF0FC" w14:textId="77777777" w:rsidR="00E255F0" w:rsidRDefault="00D80023">
      <w:r>
        <w:rPr>
          <w:noProof/>
        </w:rPr>
        <mc:AlternateContent>
          <mc:Choice Requires="wps">
            <w:drawing>
              <wp:anchor distT="0" distB="0" distL="114300" distR="114300" simplePos="0" relativeHeight="251701248" behindDoc="0" locked="0" layoutInCell="1" allowOverlap="1" wp14:anchorId="7BD324FC" wp14:editId="6E3EDDD1">
                <wp:simplePos x="0" y="0"/>
                <wp:positionH relativeFrom="column">
                  <wp:posOffset>4229100</wp:posOffset>
                </wp:positionH>
                <wp:positionV relativeFrom="paragraph">
                  <wp:posOffset>152400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38" name="Rounded Rectangle 38"/>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70F819D" w14:textId="77777777" w:rsidR="00017B65" w:rsidRPr="00E255F0" w:rsidRDefault="00017B65" w:rsidP="00D97941">
                            <w:pPr>
                              <w:jc w:val="center"/>
                              <w:rPr>
                                <w:color w:val="FFFFFF"/>
                              </w:rPr>
                            </w:pPr>
                            <w:r w:rsidRPr="00E255F0">
                              <w:rPr>
                                <w:color w:val="FFFFFF"/>
                              </w:rPr>
                              <w:t>Add 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8" o:spid="_x0000_s1037" style="position:absolute;margin-left:333pt;margin-top:12pt;width:1in;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570F819D" w14:textId="77777777" w:rsidR="00017B65" w:rsidRPr="00E255F0" w:rsidRDefault="00017B65" w:rsidP="00D97941">
                      <w:pPr>
                        <w:jc w:val="center"/>
                        <w:rPr>
                          <w:color w:val="FFFFFF"/>
                        </w:rPr>
                      </w:pPr>
                      <w:r w:rsidRPr="00E255F0">
                        <w:rPr>
                          <w:color w:val="FFFFFF"/>
                        </w:rPr>
                        <w:t>Add Task</w:t>
                      </w:r>
                    </w:p>
                  </w:txbxContent>
                </v:textbox>
                <w10:wrap type="through"/>
              </v:roundrect>
            </w:pict>
          </mc:Fallback>
        </mc:AlternateContent>
      </w:r>
      <w:r>
        <w:rPr>
          <w:noProof/>
        </w:rPr>
        <mc:AlternateContent>
          <mc:Choice Requires="wps">
            <w:drawing>
              <wp:anchor distT="0" distB="0" distL="114300" distR="114300" simplePos="0" relativeHeight="251688960" behindDoc="0" locked="0" layoutInCell="1" allowOverlap="1" wp14:anchorId="7CD087F1" wp14:editId="66FC33D7">
                <wp:simplePos x="0" y="0"/>
                <wp:positionH relativeFrom="column">
                  <wp:posOffset>2514600</wp:posOffset>
                </wp:positionH>
                <wp:positionV relativeFrom="paragraph">
                  <wp:posOffset>152400</wp:posOffset>
                </wp:positionV>
                <wp:extent cx="1257300" cy="342900"/>
                <wp:effectExtent l="50800" t="25400" r="88900" b="114300"/>
                <wp:wrapThrough wrapText="bothSides">
                  <wp:wrapPolygon edited="0">
                    <wp:start x="-873" y="-1600"/>
                    <wp:lineTo x="-873" y="24000"/>
                    <wp:lineTo x="-436" y="27200"/>
                    <wp:lineTo x="22255" y="27200"/>
                    <wp:lineTo x="22255" y="25600"/>
                    <wp:lineTo x="22691" y="1600"/>
                    <wp:lineTo x="22691" y="-1600"/>
                    <wp:lineTo x="-873" y="-1600"/>
                  </wp:wrapPolygon>
                </wp:wrapThrough>
                <wp:docPr id="32" name="Rounded Rectangle 32"/>
                <wp:cNvGraphicFramePr/>
                <a:graphic xmlns:a="http://schemas.openxmlformats.org/drawingml/2006/main">
                  <a:graphicData uri="http://schemas.microsoft.com/office/word/2010/wordprocessingShape">
                    <wps:wsp>
                      <wps:cNvSpPr/>
                      <wps:spPr>
                        <a:xfrm>
                          <a:off x="0" y="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D38772" w14:textId="77777777" w:rsidR="00017B65" w:rsidRPr="00E255F0" w:rsidRDefault="00017B65" w:rsidP="00D97941">
                            <w:pPr>
                              <w:jc w:val="center"/>
                              <w:rPr>
                                <w:color w:val="FFFFFF"/>
                              </w:rPr>
                            </w:pPr>
                            <w:r w:rsidRPr="00E255F0">
                              <w:rPr>
                                <w:color w:val="FFFFFF"/>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8" style="position:absolute;margin-left:198pt;margin-top:12pt;width:99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14:paraId="31D38772" w14:textId="77777777" w:rsidR="00017B65" w:rsidRPr="00E255F0" w:rsidRDefault="00017B65" w:rsidP="00D97941">
                      <w:pPr>
                        <w:jc w:val="center"/>
                        <w:rPr>
                          <w:color w:val="FFFFFF"/>
                        </w:rPr>
                      </w:pPr>
                      <w:r w:rsidRPr="00E255F0">
                        <w:rPr>
                          <w:color w:val="FFFFFF"/>
                        </w:rPr>
                        <w:t>Projects</w:t>
                      </w:r>
                    </w:p>
                  </w:txbxContent>
                </v:textbox>
                <w10:wrap type="through"/>
              </v:roundrect>
            </w:pict>
          </mc:Fallback>
        </mc:AlternateContent>
      </w:r>
      <w:r>
        <w:rPr>
          <w:noProof/>
        </w:rPr>
        <mc:AlternateContent>
          <mc:Choice Requires="wps">
            <w:drawing>
              <wp:anchor distT="0" distB="0" distL="114300" distR="114300" simplePos="0" relativeHeight="251682816" behindDoc="0" locked="0" layoutInCell="1" allowOverlap="1" wp14:anchorId="745DB2B8" wp14:editId="499E2119">
                <wp:simplePos x="0" y="0"/>
                <wp:positionH relativeFrom="column">
                  <wp:posOffset>0</wp:posOffset>
                </wp:positionH>
                <wp:positionV relativeFrom="paragraph">
                  <wp:posOffset>152400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29" name="Rounded Rectangle 2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C39F713" w14:textId="77777777" w:rsidR="00017B65" w:rsidRPr="00E255F0" w:rsidRDefault="00017B65" w:rsidP="00D97941">
                            <w:pPr>
                              <w:jc w:val="center"/>
                              <w:rPr>
                                <w:color w:val="FFFFFF"/>
                              </w:rPr>
                            </w:pPr>
                            <w:r w:rsidRPr="00E255F0">
                              <w:rPr>
                                <w:color w:val="FFFFFF"/>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9" style="position:absolute;margin-left:0;margin-top:12pt;width:108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" fillcolor="#21306c [1636]" strokecolor="#435dc4 [3044]">
                <v:fill color2="#405bc3 [3012]" rotate="t" colors="0 #2a42a1;52429f #3a59d3;1 #3758d7" type="gradient">
                  <o:fill v:ext="view" type="gradientUnscaled"/>
                </v:fill>
                <v:shadow on="t" opacity="22937f" mv:blur="40000f" origin=",.5" offset="0,23000emu"/>
                <v:textbox>
                  <w:txbxContent>
                    <w:p w14:paraId="4C39F713" w14:textId="77777777" w:rsidR="00017B65" w:rsidRPr="00E255F0" w:rsidRDefault="00017B65" w:rsidP="00D97941">
                      <w:pPr>
                        <w:jc w:val="center"/>
                        <w:rPr>
                          <w:color w:val="FFFFFF"/>
                        </w:rPr>
                      </w:pPr>
                      <w:r w:rsidRPr="00E255F0">
                        <w:rPr>
                          <w:color w:val="FFFFFF"/>
                        </w:rPr>
                        <w:t>Login</w:t>
                      </w:r>
                    </w:p>
                  </w:txbxContent>
                </v:textbox>
                <w10:wrap type="through"/>
              </v:roundrect>
            </w:pict>
          </mc:Fallback>
        </mc:AlternateContent>
      </w:r>
    </w:p>
    <w:p w14:paraId="7A22E090" w14:textId="77777777" w:rsidR="00E255F0" w:rsidRDefault="00D80023">
      <w:r>
        <w:rPr>
          <w:noProof/>
        </w:rPr>
        <mc:AlternateContent>
          <mc:Choice Requires="wps">
            <w:drawing>
              <wp:anchor distT="0" distB="0" distL="114300" distR="114300" simplePos="0" relativeHeight="251691008" behindDoc="0" locked="0" layoutInCell="1" allowOverlap="1" wp14:anchorId="5268976B" wp14:editId="1185CDD3">
                <wp:simplePos x="0" y="0"/>
                <wp:positionH relativeFrom="column">
                  <wp:posOffset>-49530</wp:posOffset>
                </wp:positionH>
                <wp:positionV relativeFrom="paragraph">
                  <wp:posOffset>72390</wp:posOffset>
                </wp:positionV>
                <wp:extent cx="800100" cy="0"/>
                <wp:effectExtent l="0" t="101600" r="38100" b="177800"/>
                <wp:wrapNone/>
                <wp:docPr id="33" name="Straight Arrow Connector 33"/>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85pt;margin-top:5.7pt;width:63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5535C4FC" wp14:editId="0AD2CD45">
                <wp:simplePos x="0" y="0"/>
                <wp:positionH relativeFrom="column">
                  <wp:posOffset>2350770</wp:posOffset>
                </wp:positionH>
                <wp:positionV relativeFrom="paragraph">
                  <wp:posOffset>72390</wp:posOffset>
                </wp:positionV>
                <wp:extent cx="228600" cy="0"/>
                <wp:effectExtent l="0" t="101600" r="25400" b="177800"/>
                <wp:wrapNone/>
                <wp:docPr id="37" name="Straight Arrow Connector 3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85.1pt;margin-top:5.7pt;width:18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" strokecolor="#4e67c8 [3204]" strokeweight="2pt">
                <v:stroke endarrow="open"/>
                <v:shadow on="t" opacity="24903f" mv:blur="40000f" origin=",.5" offset="0,20000emu"/>
              </v:shape>
            </w:pict>
          </mc:Fallback>
        </mc:AlternateContent>
      </w:r>
    </w:p>
    <w:p w14:paraId="270DFF88" w14:textId="77777777" w:rsidR="00E255F0" w:rsidRDefault="00D80023">
      <w:r>
        <w:rPr>
          <w:noProof/>
        </w:rPr>
        <mc:AlternateContent>
          <mc:Choice Requires="wps">
            <w:drawing>
              <wp:anchor distT="0" distB="0" distL="114300" distR="114300" simplePos="0" relativeHeight="251711488" behindDoc="0" locked="0" layoutInCell="1" allowOverlap="1" wp14:anchorId="54197BC0" wp14:editId="70AD4A9D">
                <wp:simplePos x="0" y="0"/>
                <wp:positionH relativeFrom="column">
                  <wp:posOffset>306070</wp:posOffset>
                </wp:positionH>
                <wp:positionV relativeFrom="paragraph">
                  <wp:posOffset>106045</wp:posOffset>
                </wp:positionV>
                <wp:extent cx="685800" cy="1257300"/>
                <wp:effectExtent l="76200" t="25400" r="76200" b="114300"/>
                <wp:wrapNone/>
                <wp:docPr id="43" name="Straight Arrow Connector 43"/>
                <wp:cNvGraphicFramePr/>
                <a:graphic xmlns:a="http://schemas.openxmlformats.org/drawingml/2006/main">
                  <a:graphicData uri="http://schemas.microsoft.com/office/word/2010/wordprocessingShape">
                    <wps:wsp>
                      <wps:cNvCnPr/>
                      <wps:spPr>
                        <a:xfrm flipH="1">
                          <a:off x="0" y="0"/>
                          <a:ext cx="685800" cy="1257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24.1pt;margin-top:8.35pt;width:54pt;height:99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5344" behindDoc="0" locked="0" layoutInCell="1" allowOverlap="1" wp14:anchorId="43146F62" wp14:editId="0201D04E">
                <wp:simplePos x="0" y="0"/>
                <wp:positionH relativeFrom="column">
                  <wp:posOffset>-151130</wp:posOffset>
                </wp:positionH>
                <wp:positionV relativeFrom="paragraph">
                  <wp:posOffset>106045</wp:posOffset>
                </wp:positionV>
                <wp:extent cx="1143000" cy="571500"/>
                <wp:effectExtent l="76200" t="25400" r="76200" b="114300"/>
                <wp:wrapNone/>
                <wp:docPr id="40" name="Straight Arrow Connector 40"/>
                <wp:cNvGraphicFramePr/>
                <a:graphic xmlns:a="http://schemas.openxmlformats.org/drawingml/2006/main">
                  <a:graphicData uri="http://schemas.microsoft.com/office/word/2010/wordprocessingShape">
                    <wps:wsp>
                      <wps:cNvCnPr/>
                      <wps:spPr>
                        <a:xfrm flipH="1">
                          <a:off x="0" y="0"/>
                          <a:ext cx="11430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 o:spid="_x0000_s1026" type="#_x0000_t32" style="position:absolute;margin-left:-11.85pt;margin-top:8.35pt;width:90pt;height:4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" strokecolor="#4e67c8 [3204]" strokeweight="2pt">
                <v:stroke endarrow="open"/>
                <v:shadow on="t" opacity="24903f" mv:blur="40000f" origin=",.5" offset="0,20000emu"/>
              </v:shape>
            </w:pict>
          </mc:Fallback>
        </mc:AlternateContent>
      </w:r>
    </w:p>
    <w:p w14:paraId="5F10CAC3" w14:textId="77777777" w:rsidR="00E255F0" w:rsidRDefault="00D80023">
      <w:r>
        <w:rPr>
          <w:noProof/>
        </w:rPr>
        <mc:AlternateContent>
          <mc:Choice Requires="wps">
            <w:drawing>
              <wp:anchor distT="0" distB="0" distL="114300" distR="114300" simplePos="0" relativeHeight="251719680" behindDoc="0" locked="0" layoutInCell="1" allowOverlap="1" wp14:anchorId="1AA101AD" wp14:editId="2DCA0C50">
                <wp:simplePos x="0" y="0"/>
                <wp:positionH relativeFrom="column">
                  <wp:posOffset>3175000</wp:posOffset>
                </wp:positionH>
                <wp:positionV relativeFrom="paragraph">
                  <wp:posOffset>26035</wp:posOffset>
                </wp:positionV>
                <wp:extent cx="0" cy="228600"/>
                <wp:effectExtent l="127000" t="25400" r="101600" b="101600"/>
                <wp:wrapNone/>
                <wp:docPr id="47" name="Straight Arrow Connector 4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250pt;margin-top:2.05pt;width:0;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6bktQBAAD+AwAADgAAAGRycy9lMm9Eb2MueG1srFPBjtMwEL0j8Q+W7zRphJZ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" strokecolor="#4e67c8 [3204]" strokeweight="2pt">
                <v:stroke endarrow="open"/>
                <v:shadow on="t" opacity="24903f" mv:blur="40000f" origin=",.5" offset="0,20000emu"/>
              </v:shape>
            </w:pict>
          </mc:Fallback>
        </mc:AlternateContent>
      </w:r>
      <w:r w:rsidR="00E255F0">
        <w:rPr>
          <w:noProof/>
        </w:rPr>
        <mc:AlternateContent>
          <mc:Choice Requires="wps">
            <w:drawing>
              <wp:anchor distT="0" distB="0" distL="114300" distR="114300" simplePos="0" relativeHeight="251695104" behindDoc="0" locked="0" layoutInCell="1" allowOverlap="1" wp14:anchorId="3B4727F6" wp14:editId="33D4EC79">
                <wp:simplePos x="0" y="0"/>
                <wp:positionH relativeFrom="column">
                  <wp:posOffset>1574800</wp:posOffset>
                </wp:positionH>
                <wp:positionV relativeFrom="paragraph">
                  <wp:posOffset>26035</wp:posOffset>
                </wp:positionV>
                <wp:extent cx="0" cy="228600"/>
                <wp:effectExtent l="127000" t="25400" r="101600" b="10160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24pt;margin-top:2.05pt;width:0;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" strokecolor="#4e67c8 [3204]" strokeweight="2pt">
                <v:stroke endarrow="open"/>
                <v:shadow on="t" opacity="24903f" mv:blur="40000f" origin=",.5" offset="0,20000emu"/>
              </v:shape>
            </w:pict>
          </mc:Fallback>
        </mc:AlternateContent>
      </w:r>
    </w:p>
    <w:p w14:paraId="223F8A2F" w14:textId="77777777" w:rsidR="00E255F0" w:rsidRDefault="00D80023">
      <w:r>
        <w:rPr>
          <w:noProof/>
        </w:rPr>
        <mc:AlternateContent>
          <mc:Choice Requires="wps">
            <w:drawing>
              <wp:anchor distT="0" distB="0" distL="114300" distR="114300" simplePos="0" relativeHeight="251697152" behindDoc="0" locked="0" layoutInCell="1" allowOverlap="1" wp14:anchorId="0A80AB36" wp14:editId="0534F483">
                <wp:simplePos x="0" y="0"/>
                <wp:positionH relativeFrom="column">
                  <wp:posOffset>2400300</wp:posOffset>
                </wp:positionH>
                <wp:positionV relativeFrom="paragraph">
                  <wp:posOffset>173990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6" name="Rounded Rectangle 36"/>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9C8BA6E" w14:textId="77777777" w:rsidR="00017B65" w:rsidRPr="00E255F0" w:rsidRDefault="00017B65" w:rsidP="00D97941">
                            <w:pPr>
                              <w:jc w:val="center"/>
                              <w:rPr>
                                <w:color w:val="FFFFFF"/>
                              </w:rPr>
                            </w:pPr>
                            <w:r w:rsidRPr="00E255F0">
                              <w:rPr>
                                <w:color w:val="FFFFFF"/>
                              </w:rPr>
                              <w:t>Add / Edit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6" o:spid="_x0000_s1040" style="position:absolute;margin-left:189pt;margin-top:13.7pt;width:10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" fillcolor="#21306c [1636]" strokecolor="#435dc4 [3044]">
                <v:fill color2="#405bc3 [3012]" rotate="t" colors="0 #2a42a1;52429f #3a59d3;1 #3758d7" type="gradient">
                  <o:fill v:ext="view" type="gradientUnscaled"/>
                </v:fill>
                <v:shadow on="t" opacity="22937f" mv:blur="40000f" origin=",.5" offset="0,23000emu"/>
                <v:textbox>
                  <w:txbxContent>
                    <w:p w14:paraId="69C8BA6E" w14:textId="77777777" w:rsidR="00017B65" w:rsidRPr="00E255F0" w:rsidRDefault="00017B65" w:rsidP="00D97941">
                      <w:pPr>
                        <w:jc w:val="center"/>
                        <w:rPr>
                          <w:color w:val="FFFFFF"/>
                        </w:rPr>
                      </w:pPr>
                      <w:r w:rsidRPr="00E255F0">
                        <w:rPr>
                          <w:color w:val="FFFFFF"/>
                        </w:rPr>
                        <w:t>Add / Edit Project</w:t>
                      </w:r>
                    </w:p>
                  </w:txbxContent>
                </v:textbox>
                <w10:wrap type="through"/>
              </v:roundrect>
            </w:pict>
          </mc:Fallback>
        </mc:AlternateContent>
      </w:r>
      <w:r>
        <w:rPr>
          <w:noProof/>
        </w:rPr>
        <mc:AlternateContent>
          <mc:Choice Requires="wps">
            <w:drawing>
              <wp:anchor distT="0" distB="0" distL="114300" distR="114300" simplePos="0" relativeHeight="251713536" behindDoc="0" locked="0" layoutInCell="1" allowOverlap="1" wp14:anchorId="5B94FA6A" wp14:editId="7D579084">
                <wp:simplePos x="0" y="0"/>
                <wp:positionH relativeFrom="column">
                  <wp:posOffset>4229100</wp:posOffset>
                </wp:positionH>
                <wp:positionV relativeFrom="paragraph">
                  <wp:posOffset>173990</wp:posOffset>
                </wp:positionV>
                <wp:extent cx="914400" cy="342900"/>
                <wp:effectExtent l="50800" t="25400" r="76200" b="114300"/>
                <wp:wrapThrough wrapText="bothSides">
                  <wp:wrapPolygon edited="0">
                    <wp:start x="-1200" y="-1600"/>
                    <wp:lineTo x="-1200" y="24000"/>
                    <wp:lineTo x="-600" y="27200"/>
                    <wp:lineTo x="22200" y="27200"/>
                    <wp:lineTo x="22200" y="25600"/>
                    <wp:lineTo x="22800" y="1600"/>
                    <wp:lineTo x="22800" y="-1600"/>
                    <wp:lineTo x="-1200" y="-1600"/>
                  </wp:wrapPolygon>
                </wp:wrapThrough>
                <wp:docPr id="44" name="Rounded Rectangle 44"/>
                <wp:cNvGraphicFramePr/>
                <a:graphic xmlns:a="http://schemas.openxmlformats.org/drawingml/2006/main">
                  <a:graphicData uri="http://schemas.microsoft.com/office/word/2010/wordprocessingShape">
                    <wps:wsp>
                      <wps:cNvSpPr/>
                      <wps:spPr>
                        <a:xfrm>
                          <a:off x="0" y="0"/>
                          <a:ext cx="9144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4B4765" w14:textId="77777777" w:rsidR="00017B65" w:rsidRPr="00E255F0" w:rsidRDefault="00017B65" w:rsidP="00E255F0">
                            <w:pPr>
                              <w:jc w:val="center"/>
                              <w:rPr>
                                <w:color w:val="FFFFFF"/>
                              </w:rPr>
                            </w:pPr>
                            <w:r w:rsidRPr="00E255F0">
                              <w:rPr>
                                <w:color w:val="FFFFFF"/>
                              </w:rPr>
                              <w:t>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 o:spid="_x0000_s1041" style="position:absolute;margin-left:333pt;margin-top:13.7pt;width:1in;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0D4B4765" w14:textId="77777777" w:rsidR="00017B65" w:rsidRPr="00E255F0" w:rsidRDefault="00017B65" w:rsidP="00E255F0">
                      <w:pPr>
                        <w:jc w:val="center"/>
                        <w:rPr>
                          <w:color w:val="FFFFFF"/>
                        </w:rPr>
                      </w:pPr>
                      <w:r w:rsidRPr="00E255F0">
                        <w:rPr>
                          <w:color w:val="FFFFFF"/>
                        </w:rPr>
                        <w:t>Tasks</w:t>
                      </w:r>
                    </w:p>
                  </w:txbxContent>
                </v:textbox>
                <w10:wrap type="through"/>
              </v:roundrect>
            </w:pict>
          </mc:Fallback>
        </mc:AlternateContent>
      </w:r>
    </w:p>
    <w:p w14:paraId="7AA503C3" w14:textId="77777777" w:rsidR="00E255F0" w:rsidRDefault="00E255F0">
      <w:r>
        <w:rPr>
          <w:noProof/>
        </w:rPr>
        <mc:AlternateContent>
          <mc:Choice Requires="wps">
            <w:drawing>
              <wp:anchor distT="0" distB="0" distL="114300" distR="114300" simplePos="0" relativeHeight="251703296" behindDoc="0" locked="0" layoutInCell="1" allowOverlap="1" wp14:anchorId="23501A41" wp14:editId="530C04A8">
                <wp:simplePos x="0" y="0"/>
                <wp:positionH relativeFrom="column">
                  <wp:posOffset>0</wp:posOffset>
                </wp:positionH>
                <wp:positionV relativeFrom="paragraph">
                  <wp:posOffset>93980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39" name="Rounded Rectangle 39"/>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E783938" w14:textId="77777777" w:rsidR="00017B65" w:rsidRPr="00E255F0" w:rsidRDefault="00017B65" w:rsidP="00D97941">
                            <w:pPr>
                              <w:jc w:val="center"/>
                              <w:rPr>
                                <w:color w:val="FFFFFF"/>
                              </w:rPr>
                            </w:pPr>
                            <w:r w:rsidRPr="00E255F0">
                              <w:rPr>
                                <w:color w:val="FFFFFF"/>
                              </w:rPr>
                              <w:t>My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42" style="position:absolute;margin-left:0;margin-top:7.4pt;width:108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" fillcolor="#21306c [1636]" strokecolor="#435dc4 [3044]">
                <v:fill color2="#405bc3 [3012]" rotate="t" colors="0 #2a42a1;52429f #3a59d3;1 #3758d7" type="gradient">
                  <o:fill v:ext="view" type="gradientUnscaled"/>
                </v:fill>
                <v:shadow on="t" opacity="22937f" mv:blur="40000f" origin=",.5" offset="0,23000emu"/>
                <v:textbox>
                  <w:txbxContent>
                    <w:p w14:paraId="6E783938" w14:textId="77777777" w:rsidR="00017B65" w:rsidRPr="00E255F0" w:rsidRDefault="00017B65" w:rsidP="00D97941">
                      <w:pPr>
                        <w:jc w:val="center"/>
                        <w:rPr>
                          <w:color w:val="FFFFFF"/>
                        </w:rPr>
                      </w:pPr>
                      <w:r w:rsidRPr="00E255F0">
                        <w:rPr>
                          <w:color w:val="FFFFFF"/>
                        </w:rPr>
                        <w:t>My Account</w:t>
                      </w:r>
                    </w:p>
                  </w:txbxContent>
                </v:textbox>
                <w10:wrap type="through"/>
              </v:roundrect>
            </w:pict>
          </mc:Fallback>
        </mc:AlternateContent>
      </w:r>
    </w:p>
    <w:p w14:paraId="278E561D" w14:textId="77777777" w:rsidR="00E255F0" w:rsidRDefault="00D80023">
      <w:r>
        <w:rPr>
          <w:noProof/>
        </w:rPr>
        <mc:AlternateContent>
          <mc:Choice Requires="wps">
            <w:drawing>
              <wp:anchor distT="0" distB="0" distL="114300" distR="114300" simplePos="0" relativeHeight="251707392" behindDoc="0" locked="0" layoutInCell="1" allowOverlap="1" wp14:anchorId="0F1B8118" wp14:editId="2D3423F3">
                <wp:simplePos x="0" y="0"/>
                <wp:positionH relativeFrom="column">
                  <wp:posOffset>982980</wp:posOffset>
                </wp:positionH>
                <wp:positionV relativeFrom="paragraph">
                  <wp:posOffset>127635</wp:posOffset>
                </wp:positionV>
                <wp:extent cx="1714500" cy="571500"/>
                <wp:effectExtent l="76200" t="25400" r="63500" b="139700"/>
                <wp:wrapNone/>
                <wp:docPr id="41" name="Straight Arrow Connector 41"/>
                <wp:cNvGraphicFramePr/>
                <a:graphic xmlns:a="http://schemas.openxmlformats.org/drawingml/2006/main">
                  <a:graphicData uri="http://schemas.microsoft.com/office/word/2010/wordprocessingShape">
                    <wps:wsp>
                      <wps:cNvCnPr/>
                      <wps:spPr>
                        <a:xfrm flipH="1">
                          <a:off x="0" y="0"/>
                          <a:ext cx="17145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77.4pt;margin-top:10.05pt;width:135pt;height:4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" strokecolor="#4e67c8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17632" behindDoc="0" locked="0" layoutInCell="1" allowOverlap="1" wp14:anchorId="4453FDE4" wp14:editId="653FDAC9">
                <wp:simplePos x="0" y="0"/>
                <wp:positionH relativeFrom="column">
                  <wp:posOffset>3154680</wp:posOffset>
                </wp:positionH>
                <wp:positionV relativeFrom="paragraph">
                  <wp:posOffset>127635</wp:posOffset>
                </wp:positionV>
                <wp:extent cx="0" cy="228600"/>
                <wp:effectExtent l="127000" t="25400" r="101600" b="101600"/>
                <wp:wrapNone/>
                <wp:docPr id="46" name="Straight Arrow Connector 46"/>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248.4pt;margin-top:10.05pt;width:0;height:1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" strokecolor="#4e67c8 [3204]" strokeweight="2pt">
                <v:stroke endarrow="open"/>
                <v:shadow on="t" opacity="24903f" mv:blur="40000f" origin=",.5" offset="0,20000emu"/>
              </v:shape>
            </w:pict>
          </mc:Fallback>
        </mc:AlternateContent>
      </w:r>
    </w:p>
    <w:p w14:paraId="1A8A5D32" w14:textId="77777777" w:rsidR="00E255F0" w:rsidRDefault="00D80023">
      <w:r>
        <w:rPr>
          <w:noProof/>
        </w:rPr>
        <mc:AlternateContent>
          <mc:Choice Requires="wps">
            <w:drawing>
              <wp:anchor distT="0" distB="0" distL="114300" distR="114300" simplePos="0" relativeHeight="251721728" behindDoc="0" locked="0" layoutInCell="1" allowOverlap="1" wp14:anchorId="5DB92B62" wp14:editId="23C22AB1">
                <wp:simplePos x="0" y="0"/>
                <wp:positionH relativeFrom="column">
                  <wp:posOffset>-261620</wp:posOffset>
                </wp:positionH>
                <wp:positionV relativeFrom="paragraph">
                  <wp:posOffset>161925</wp:posOffset>
                </wp:positionV>
                <wp:extent cx="0" cy="228600"/>
                <wp:effectExtent l="127000" t="25400" r="101600" b="101600"/>
                <wp:wrapNone/>
                <wp:docPr id="48" name="Straight Arrow Connector 48"/>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20.55pt;margin-top:12.75pt;width:0;height:1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" strokecolor="#4e67c8 [3204]" strokeweight="2pt">
                <v:stroke endarrow="open"/>
                <v:shadow on="t" opacity="24903f" mv:blur="40000f" origin=",.5" offset="0,20000emu"/>
              </v:shape>
            </w:pict>
          </mc:Fallback>
        </mc:AlternateContent>
      </w:r>
    </w:p>
    <w:p w14:paraId="492605A7" w14:textId="77777777" w:rsidR="00E255F0" w:rsidRDefault="00D80023">
      <w:r>
        <w:rPr>
          <w:noProof/>
        </w:rPr>
        <mc:AlternateContent>
          <mc:Choice Requires="wps">
            <w:drawing>
              <wp:anchor distT="0" distB="0" distL="114300" distR="114300" simplePos="0" relativeHeight="251715584" behindDoc="0" locked="0" layoutInCell="1" allowOverlap="1" wp14:anchorId="6AEC84D7" wp14:editId="0EB12352">
                <wp:simplePos x="0" y="0"/>
                <wp:positionH relativeFrom="column">
                  <wp:posOffset>4229100</wp:posOffset>
                </wp:positionH>
                <wp:positionV relativeFrom="paragraph">
                  <wp:posOffset>81280</wp:posOffset>
                </wp:positionV>
                <wp:extent cx="1028700" cy="571500"/>
                <wp:effectExtent l="50800" t="25400" r="88900" b="114300"/>
                <wp:wrapThrough wrapText="bothSides">
                  <wp:wrapPolygon edited="0">
                    <wp:start x="-533" y="-960"/>
                    <wp:lineTo x="-1067" y="0"/>
                    <wp:lineTo x="-1067" y="22080"/>
                    <wp:lineTo x="0" y="24960"/>
                    <wp:lineTo x="21867" y="24960"/>
                    <wp:lineTo x="22933" y="16320"/>
                    <wp:lineTo x="22933" y="15360"/>
                    <wp:lineTo x="22400" y="960"/>
                    <wp:lineTo x="22400" y="-960"/>
                    <wp:lineTo x="-533" y="-960"/>
                  </wp:wrapPolygon>
                </wp:wrapThrough>
                <wp:docPr id="45" name="Rounded Rectangle 45"/>
                <wp:cNvGraphicFramePr/>
                <a:graphic xmlns:a="http://schemas.openxmlformats.org/drawingml/2006/main">
                  <a:graphicData uri="http://schemas.microsoft.com/office/word/2010/wordprocessingShape">
                    <wps:wsp>
                      <wps:cNvSpPr/>
                      <wps:spPr>
                        <a:xfrm>
                          <a:off x="0" y="0"/>
                          <a:ext cx="10287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4BB864D" w14:textId="77777777" w:rsidR="00017B65" w:rsidRPr="00E255F0" w:rsidRDefault="00017B65" w:rsidP="00E255F0">
                            <w:pPr>
                              <w:jc w:val="center"/>
                              <w:rPr>
                                <w:color w:val="FFFFFF"/>
                              </w:rPr>
                            </w:pPr>
                            <w:r w:rsidRPr="00E255F0">
                              <w:rPr>
                                <w:color w:val="FFFFFF"/>
                              </w:rPr>
                              <w:t>Add / Edit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 o:spid="_x0000_s1043" style="position:absolute;margin-left:333pt;margin-top:6.4pt;width:81pt;height: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" fillcolor="#21306c [1636]" strokecolor="#435dc4 [3044]">
                <v:fill color2="#405bc3 [3012]" rotate="t" colors="0 #2a42a1;52429f #3a59d3;1 #3758d7" type="gradient">
                  <o:fill v:ext="view" type="gradientUnscaled"/>
                </v:fill>
                <v:shadow on="t" opacity="22937f" mv:blur="40000f" origin=",.5" offset="0,23000emu"/>
                <v:textbox>
                  <w:txbxContent>
                    <w:p w14:paraId="14BB864D" w14:textId="77777777" w:rsidR="00017B65" w:rsidRPr="00E255F0" w:rsidRDefault="00017B65" w:rsidP="00E255F0">
                      <w:pPr>
                        <w:jc w:val="center"/>
                        <w:rPr>
                          <w:color w:val="FFFFFF"/>
                        </w:rPr>
                      </w:pPr>
                      <w:r w:rsidRPr="00E255F0">
                        <w:rPr>
                          <w:color w:val="FFFFFF"/>
                        </w:rPr>
                        <w:t>Add / Edit Tasks</w:t>
                      </w:r>
                    </w:p>
                  </w:txbxContent>
                </v:textbox>
                <w10:wrap type="through"/>
              </v:roundrect>
            </w:pict>
          </mc:Fallback>
        </mc:AlternateContent>
      </w:r>
    </w:p>
    <w:p w14:paraId="52B3C43D" w14:textId="77777777" w:rsidR="00E255F0" w:rsidRDefault="00D80023">
      <w:r>
        <w:rPr>
          <w:noProof/>
        </w:rPr>
        <mc:AlternateContent>
          <mc:Choice Requires="wps">
            <w:drawing>
              <wp:anchor distT="0" distB="0" distL="114300" distR="114300" simplePos="0" relativeHeight="251709440" behindDoc="0" locked="0" layoutInCell="1" allowOverlap="1" wp14:anchorId="3CA4B3F7" wp14:editId="1598E6E5">
                <wp:simplePos x="0" y="0"/>
                <wp:positionH relativeFrom="column">
                  <wp:posOffset>1143000</wp:posOffset>
                </wp:positionH>
                <wp:positionV relativeFrom="paragraph">
                  <wp:posOffset>115570</wp:posOffset>
                </wp:positionV>
                <wp:extent cx="1371600" cy="342900"/>
                <wp:effectExtent l="50800" t="25400" r="76200" b="114300"/>
                <wp:wrapThrough wrapText="bothSides">
                  <wp:wrapPolygon edited="0">
                    <wp:start x="-800" y="-1600"/>
                    <wp:lineTo x="-800" y="24000"/>
                    <wp:lineTo x="-400" y="27200"/>
                    <wp:lineTo x="22000" y="27200"/>
                    <wp:lineTo x="22000" y="25600"/>
                    <wp:lineTo x="22400" y="1600"/>
                    <wp:lineTo x="22400" y="-1600"/>
                    <wp:lineTo x="-800" y="-1600"/>
                  </wp:wrapPolygon>
                </wp:wrapThrough>
                <wp:docPr id="42" name="Rounded Rectangle 42"/>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2E890D0" w14:textId="77777777" w:rsidR="00017B65" w:rsidRPr="00E255F0" w:rsidRDefault="00017B65" w:rsidP="00D97941">
                            <w:pPr>
                              <w:jc w:val="center"/>
                              <w:rPr>
                                <w:color w:val="FFFFFF"/>
                              </w:rPr>
                            </w:pPr>
                            <w:r w:rsidRPr="00E255F0">
                              <w:rPr>
                                <w:color w:val="FFFFFF"/>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2" o:spid="_x0000_s1044" style="position:absolute;margin-left:90pt;margin-top:9.1pt;width:108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" fillcolor="#21306c [1636]" strokecolor="#435dc4 [3044]">
                <v:fill color2="#405bc3 [3012]" rotate="t" colors="0 #2a42a1;52429f #3a59d3;1 #3758d7" type="gradient">
                  <o:fill v:ext="view" type="gradientUnscaled"/>
                </v:fill>
                <v:shadow on="t" opacity="22937f" mv:blur="40000f" origin=",.5" offset="0,23000emu"/>
                <v:textbox>
                  <w:txbxContent>
                    <w:p w14:paraId="22E890D0" w14:textId="77777777" w:rsidR="00017B65" w:rsidRPr="00E255F0" w:rsidRDefault="00017B65" w:rsidP="00D97941">
                      <w:pPr>
                        <w:jc w:val="center"/>
                        <w:rPr>
                          <w:color w:val="FFFFFF"/>
                        </w:rPr>
                      </w:pPr>
                      <w:r w:rsidRPr="00E255F0">
                        <w:rPr>
                          <w:color w:val="FFFFFF"/>
                        </w:rPr>
                        <w:t>Log Out</w:t>
                      </w:r>
                    </w:p>
                  </w:txbxContent>
                </v:textbox>
                <w10:wrap type="through"/>
              </v:roundrect>
            </w:pict>
          </mc:Fallback>
        </mc:AlternateContent>
      </w:r>
    </w:p>
    <w:p w14:paraId="557C3991" w14:textId="77777777" w:rsidR="00E255F0" w:rsidRDefault="00E255F0"/>
    <w:p w14:paraId="19B94E9D" w14:textId="77777777" w:rsidR="00E255F0" w:rsidRDefault="00E255F0"/>
    <w:p w14:paraId="750995D4" w14:textId="77777777" w:rsidR="00E255F0" w:rsidRDefault="00E255F0"/>
    <w:p w14:paraId="0BC5DA15" w14:textId="77777777" w:rsidR="00E255F0" w:rsidRDefault="00E255F0"/>
    <w:p w14:paraId="404C190B" w14:textId="77777777" w:rsidR="00E255F0" w:rsidRDefault="00E255F0"/>
    <w:p w14:paraId="4269846D" w14:textId="77777777" w:rsidR="00E255F0" w:rsidRDefault="00E255F0"/>
    <w:p w14:paraId="650A23BC" w14:textId="77777777" w:rsidR="00E255F0" w:rsidRDefault="00E255F0"/>
    <w:p w14:paraId="5109D0D7" w14:textId="77777777" w:rsidR="00D80023" w:rsidRDefault="00D80023"/>
    <w:p w14:paraId="009DB761" w14:textId="77777777" w:rsidR="00D80023" w:rsidRDefault="00D80023"/>
    <w:p w14:paraId="3D90AD99" w14:textId="77777777" w:rsidR="00D80023" w:rsidRDefault="00D80023"/>
    <w:p w14:paraId="7260AA9C" w14:textId="77777777" w:rsidR="00812A3F" w:rsidRDefault="00812A3F">
      <w:pPr>
        <w:spacing w:line="240" w:lineRule="auto"/>
      </w:pPr>
      <w:r>
        <w:br w:type="page"/>
      </w:r>
    </w:p>
    <w:p w14:paraId="017E1AC9" w14:textId="77777777" w:rsidR="00812A3F" w:rsidRDefault="00812A3F" w:rsidP="00812A3F">
      <w:pPr>
        <w:pStyle w:val="Heading1"/>
      </w:pPr>
      <w:r>
        <w:t>Wireframes</w:t>
      </w:r>
    </w:p>
    <w:p w14:paraId="35CCF494" w14:textId="449823BD" w:rsidR="00990B01" w:rsidRPr="00017B65" w:rsidRDefault="00990B01" w:rsidP="00990B01">
      <w:pPr>
        <w:spacing w:line="240" w:lineRule="auto"/>
        <w:rPr>
          <w:rFonts w:asciiTheme="majorHAnsi" w:hAnsiTheme="majorHAnsi"/>
          <w:b/>
          <w:color w:val="4EACF3" w:themeColor="background2" w:themeShade="BF"/>
          <w:sz w:val="24"/>
          <w:szCs w:val="24"/>
          <w:u w:val="single"/>
        </w:rPr>
      </w:pPr>
      <w:r w:rsidRPr="00017B65">
        <w:rPr>
          <w:rFonts w:asciiTheme="majorHAnsi" w:hAnsiTheme="majorHAnsi"/>
          <w:b/>
          <w:color w:val="4EACF3" w:themeColor="background2" w:themeShade="BF"/>
          <w:sz w:val="24"/>
          <w:szCs w:val="24"/>
          <w:u w:val="single"/>
        </w:rPr>
        <w:t>Home Page Wireframe</w:t>
      </w:r>
    </w:p>
    <w:p w14:paraId="4C0E9866" w14:textId="77777777" w:rsidR="00990B01" w:rsidRDefault="00990B01">
      <w:pPr>
        <w:spacing w:line="240" w:lineRule="auto"/>
      </w:pPr>
      <w:r>
        <w:rPr>
          <w:noProof/>
        </w:rPr>
        <w:drawing>
          <wp:inline distT="0" distB="0" distL="0" distR="0" wp14:anchorId="2EC36731" wp14:editId="62BCE46F">
            <wp:extent cx="3777926" cy="2951504"/>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_jennifer_wireframe_Home.jpg"/>
                    <pic:cNvPicPr/>
                  </pic:nvPicPr>
                  <pic:blipFill>
                    <a:blip r:embed="rId13">
                      <a:extLst>
                        <a:ext uri="{28A0092B-C50C-407E-A947-70E740481C1C}">
                          <a14:useLocalDpi xmlns:a14="http://schemas.microsoft.com/office/drawing/2010/main" val="0"/>
                        </a:ext>
                      </a:extLst>
                    </a:blip>
                    <a:stretch>
                      <a:fillRect/>
                    </a:stretch>
                  </pic:blipFill>
                  <pic:spPr>
                    <a:xfrm>
                      <a:off x="0" y="0"/>
                      <a:ext cx="3779283" cy="2952564"/>
                    </a:xfrm>
                    <a:prstGeom prst="rect">
                      <a:avLst/>
                    </a:prstGeom>
                  </pic:spPr>
                </pic:pic>
              </a:graphicData>
            </a:graphic>
          </wp:inline>
        </w:drawing>
      </w:r>
    </w:p>
    <w:p w14:paraId="50614F6E" w14:textId="77777777" w:rsidR="00990B01" w:rsidRDefault="00990B01">
      <w:pPr>
        <w:spacing w:line="240" w:lineRule="auto"/>
      </w:pPr>
    </w:p>
    <w:p w14:paraId="45F9E1E8" w14:textId="15880168" w:rsidR="009F5FBE" w:rsidRPr="00017B65" w:rsidRDefault="009F5FBE">
      <w:pPr>
        <w:spacing w:line="240" w:lineRule="auto"/>
        <w:rPr>
          <w:rFonts w:asciiTheme="majorHAnsi" w:hAnsiTheme="majorHAnsi"/>
          <w:b/>
          <w:color w:val="4EACF3" w:themeColor="background2" w:themeShade="BF"/>
          <w:sz w:val="24"/>
          <w:szCs w:val="24"/>
          <w:u w:val="single"/>
        </w:rPr>
      </w:pPr>
      <w:r w:rsidRPr="00017B65">
        <w:rPr>
          <w:rFonts w:asciiTheme="majorHAnsi" w:hAnsiTheme="majorHAnsi"/>
          <w:b/>
          <w:color w:val="4EACF3" w:themeColor="background2" w:themeShade="BF"/>
          <w:sz w:val="24"/>
          <w:szCs w:val="24"/>
          <w:u w:val="single"/>
        </w:rPr>
        <w:t>Registration Page</w:t>
      </w:r>
    </w:p>
    <w:p w14:paraId="5599C308" w14:textId="5AA3B7A7" w:rsidR="009F5FBE" w:rsidRDefault="008C393B">
      <w:pPr>
        <w:spacing w:line="240" w:lineRule="auto"/>
      </w:pPr>
      <w:r>
        <w:rPr>
          <w:noProof/>
        </w:rPr>
        <w:drawing>
          <wp:inline distT="0" distB="0" distL="0" distR="0" wp14:anchorId="55C96B64" wp14:editId="67CBEE76">
            <wp:extent cx="3888336" cy="3037762"/>
            <wp:effectExtent l="0" t="0" r="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_jennifer_wireframe_registration_page_Wireframe.jpg"/>
                    <pic:cNvPicPr/>
                  </pic:nvPicPr>
                  <pic:blipFill>
                    <a:blip r:embed="rId14">
                      <a:extLst>
                        <a:ext uri="{28A0092B-C50C-407E-A947-70E740481C1C}">
                          <a14:useLocalDpi xmlns:a14="http://schemas.microsoft.com/office/drawing/2010/main" val="0"/>
                        </a:ext>
                      </a:extLst>
                    </a:blip>
                    <a:stretch>
                      <a:fillRect/>
                    </a:stretch>
                  </pic:blipFill>
                  <pic:spPr>
                    <a:xfrm>
                      <a:off x="0" y="0"/>
                      <a:ext cx="3889373" cy="3038572"/>
                    </a:xfrm>
                    <a:prstGeom prst="rect">
                      <a:avLst/>
                    </a:prstGeom>
                  </pic:spPr>
                </pic:pic>
              </a:graphicData>
            </a:graphic>
          </wp:inline>
        </w:drawing>
      </w:r>
    </w:p>
    <w:p w14:paraId="1C7ADCDA" w14:textId="77777777" w:rsidR="00017B65" w:rsidRDefault="00017B65">
      <w:pPr>
        <w:spacing w:line="240" w:lineRule="auto"/>
      </w:pPr>
    </w:p>
    <w:p w14:paraId="7641D45A" w14:textId="77777777" w:rsidR="00017B65" w:rsidRDefault="00017B65">
      <w:pPr>
        <w:spacing w:line="240" w:lineRule="auto"/>
        <w:rPr>
          <w:rFonts w:asciiTheme="majorHAnsi" w:hAnsiTheme="majorHAnsi"/>
          <w:color w:val="4EACF3" w:themeColor="background2" w:themeShade="BF"/>
          <w:sz w:val="24"/>
          <w:szCs w:val="24"/>
        </w:rPr>
      </w:pPr>
      <w:r>
        <w:rPr>
          <w:rFonts w:asciiTheme="majorHAnsi" w:hAnsiTheme="majorHAnsi"/>
          <w:color w:val="4EACF3" w:themeColor="background2" w:themeShade="BF"/>
          <w:sz w:val="24"/>
          <w:szCs w:val="24"/>
        </w:rPr>
        <w:br w:type="page"/>
      </w:r>
    </w:p>
    <w:p w14:paraId="30775610" w14:textId="69798720" w:rsidR="00017B65" w:rsidRPr="00017B65" w:rsidRDefault="00017B65">
      <w:pPr>
        <w:spacing w:line="240" w:lineRule="auto"/>
        <w:rPr>
          <w:rFonts w:asciiTheme="majorHAnsi" w:hAnsiTheme="majorHAnsi"/>
          <w:b/>
          <w:color w:val="4EACF3" w:themeColor="background2" w:themeShade="BF"/>
          <w:sz w:val="24"/>
          <w:szCs w:val="24"/>
          <w:u w:val="single"/>
        </w:rPr>
      </w:pPr>
      <w:r w:rsidRPr="00017B65">
        <w:rPr>
          <w:rFonts w:asciiTheme="majorHAnsi" w:hAnsiTheme="majorHAnsi"/>
          <w:b/>
          <w:color w:val="4EACF3" w:themeColor="background2" w:themeShade="BF"/>
          <w:sz w:val="24"/>
          <w:szCs w:val="24"/>
          <w:u w:val="single"/>
        </w:rPr>
        <w:t>Project Page</w:t>
      </w:r>
    </w:p>
    <w:p w14:paraId="03945CC1" w14:textId="0BEBAFDC" w:rsidR="008C393B" w:rsidRDefault="00017B65">
      <w:pPr>
        <w:spacing w:line="240" w:lineRule="auto"/>
      </w:pPr>
      <w:r>
        <w:rPr>
          <w:noProof/>
        </w:rPr>
        <w:drawing>
          <wp:inline distT="0" distB="0" distL="0" distR="0" wp14:anchorId="6BC63914" wp14:editId="1C1840C5">
            <wp:extent cx="3888336" cy="3037762"/>
            <wp:effectExtent l="0" t="0" r="0" b="1079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_jennifer_wireframe_Project_Page.jpg"/>
                    <pic:cNvPicPr/>
                  </pic:nvPicPr>
                  <pic:blipFill>
                    <a:blip r:embed="rId15">
                      <a:extLst>
                        <a:ext uri="{28A0092B-C50C-407E-A947-70E740481C1C}">
                          <a14:useLocalDpi xmlns:a14="http://schemas.microsoft.com/office/drawing/2010/main" val="0"/>
                        </a:ext>
                      </a:extLst>
                    </a:blip>
                    <a:stretch>
                      <a:fillRect/>
                    </a:stretch>
                  </pic:blipFill>
                  <pic:spPr>
                    <a:xfrm>
                      <a:off x="0" y="0"/>
                      <a:ext cx="3889373" cy="3038572"/>
                    </a:xfrm>
                    <a:prstGeom prst="rect">
                      <a:avLst/>
                    </a:prstGeom>
                  </pic:spPr>
                </pic:pic>
              </a:graphicData>
            </a:graphic>
          </wp:inline>
        </w:drawing>
      </w:r>
    </w:p>
    <w:p w14:paraId="567C78F4" w14:textId="77777777" w:rsidR="00017B65" w:rsidRDefault="00017B65">
      <w:pPr>
        <w:spacing w:line="240" w:lineRule="auto"/>
      </w:pPr>
    </w:p>
    <w:p w14:paraId="00391704" w14:textId="293496EC" w:rsidR="00017B65" w:rsidRPr="00017B65" w:rsidRDefault="00017B65">
      <w:pPr>
        <w:spacing w:line="240" w:lineRule="auto"/>
        <w:rPr>
          <w:rFonts w:asciiTheme="majorHAnsi" w:hAnsiTheme="majorHAnsi"/>
          <w:b/>
          <w:color w:val="4EACF3" w:themeColor="background2" w:themeShade="BF"/>
          <w:sz w:val="24"/>
          <w:szCs w:val="24"/>
          <w:u w:val="single"/>
        </w:rPr>
      </w:pPr>
      <w:r w:rsidRPr="00017B65">
        <w:rPr>
          <w:rFonts w:asciiTheme="majorHAnsi" w:hAnsiTheme="majorHAnsi"/>
          <w:b/>
          <w:color w:val="4EACF3" w:themeColor="background2" w:themeShade="BF"/>
          <w:sz w:val="24"/>
          <w:szCs w:val="24"/>
          <w:u w:val="single"/>
        </w:rPr>
        <w:t>Add Project Pop-up</w:t>
      </w:r>
    </w:p>
    <w:p w14:paraId="6DB71733" w14:textId="77777777" w:rsidR="008C393B" w:rsidRDefault="008C393B">
      <w:pPr>
        <w:spacing w:line="240" w:lineRule="auto"/>
      </w:pPr>
    </w:p>
    <w:p w14:paraId="35EC6302" w14:textId="77777777" w:rsidR="008D3848" w:rsidRDefault="008D3848">
      <w:pPr>
        <w:spacing w:line="240" w:lineRule="auto"/>
      </w:pPr>
      <w:r>
        <w:rPr>
          <w:noProof/>
        </w:rPr>
        <w:drawing>
          <wp:inline distT="0" distB="0" distL="0" distR="0" wp14:anchorId="06C10783" wp14:editId="1917823F">
            <wp:extent cx="3774036" cy="2948465"/>
            <wp:effectExtent l="0" t="0" r="1079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n_jennifer_wireframe_Add_Project_Page.jpg"/>
                    <pic:cNvPicPr/>
                  </pic:nvPicPr>
                  <pic:blipFill>
                    <a:blip r:embed="rId16">
                      <a:extLst>
                        <a:ext uri="{28A0092B-C50C-407E-A947-70E740481C1C}">
                          <a14:useLocalDpi xmlns:a14="http://schemas.microsoft.com/office/drawing/2010/main" val="0"/>
                        </a:ext>
                      </a:extLst>
                    </a:blip>
                    <a:stretch>
                      <a:fillRect/>
                    </a:stretch>
                  </pic:blipFill>
                  <pic:spPr>
                    <a:xfrm>
                      <a:off x="0" y="0"/>
                      <a:ext cx="3775043" cy="2949251"/>
                    </a:xfrm>
                    <a:prstGeom prst="rect">
                      <a:avLst/>
                    </a:prstGeom>
                  </pic:spPr>
                </pic:pic>
              </a:graphicData>
            </a:graphic>
          </wp:inline>
        </w:drawing>
      </w:r>
    </w:p>
    <w:p w14:paraId="1B85F21E" w14:textId="77777777" w:rsidR="008D3848" w:rsidRDefault="008D3848">
      <w:pPr>
        <w:spacing w:line="240" w:lineRule="auto"/>
      </w:pPr>
    </w:p>
    <w:p w14:paraId="2775D161" w14:textId="77777777" w:rsidR="008D3848" w:rsidRDefault="008D3848">
      <w:pPr>
        <w:spacing w:line="240" w:lineRule="auto"/>
        <w:rPr>
          <w:rFonts w:asciiTheme="majorHAnsi" w:hAnsiTheme="majorHAnsi"/>
          <w:b/>
          <w:color w:val="4EACF3" w:themeColor="background2" w:themeShade="BF"/>
          <w:sz w:val="24"/>
          <w:szCs w:val="24"/>
          <w:u w:val="single"/>
        </w:rPr>
      </w:pPr>
      <w:r w:rsidRPr="008D3848">
        <w:rPr>
          <w:rFonts w:asciiTheme="majorHAnsi" w:hAnsiTheme="majorHAnsi"/>
          <w:b/>
          <w:color w:val="4EACF3" w:themeColor="background2" w:themeShade="BF"/>
          <w:sz w:val="24"/>
          <w:szCs w:val="24"/>
          <w:u w:val="single"/>
        </w:rPr>
        <w:t>Task Page</w:t>
      </w:r>
    </w:p>
    <w:p w14:paraId="6704E928" w14:textId="77777777" w:rsidR="008D3848" w:rsidRDefault="008D3848">
      <w:pPr>
        <w:spacing w:line="240" w:lineRule="auto"/>
        <w:rPr>
          <w:rFonts w:asciiTheme="majorHAnsi" w:hAnsiTheme="majorHAnsi"/>
          <w:b/>
          <w:color w:val="4EACF3" w:themeColor="background2" w:themeShade="BF"/>
          <w:sz w:val="24"/>
          <w:szCs w:val="24"/>
          <w:u w:val="single"/>
        </w:rPr>
      </w:pPr>
    </w:p>
    <w:p w14:paraId="5DD64B16" w14:textId="6DEE38C6" w:rsidR="00812A3F" w:rsidRPr="008D3848" w:rsidRDefault="00812A3F">
      <w:pPr>
        <w:spacing w:line="240" w:lineRule="auto"/>
        <w:rPr>
          <w:rFonts w:asciiTheme="majorHAnsi" w:hAnsiTheme="majorHAnsi"/>
          <w:b/>
          <w:color w:val="4EACF3" w:themeColor="background2" w:themeShade="BF"/>
          <w:sz w:val="24"/>
          <w:szCs w:val="24"/>
          <w:u w:val="single"/>
        </w:rPr>
      </w:pPr>
      <w:bookmarkStart w:id="0" w:name="_GoBack"/>
      <w:bookmarkEnd w:id="0"/>
      <w:r w:rsidRPr="008D3848">
        <w:rPr>
          <w:rFonts w:asciiTheme="majorHAnsi" w:hAnsiTheme="majorHAnsi"/>
          <w:b/>
          <w:color w:val="4EACF3" w:themeColor="background2" w:themeShade="BF"/>
          <w:sz w:val="24"/>
          <w:szCs w:val="24"/>
          <w:u w:val="single"/>
        </w:rPr>
        <w:br w:type="page"/>
      </w:r>
    </w:p>
    <w:p w14:paraId="281C8F6B" w14:textId="77777777" w:rsidR="009F5FBE" w:rsidRDefault="009F5FBE">
      <w:pPr>
        <w:spacing w:line="240" w:lineRule="auto"/>
      </w:pPr>
    </w:p>
    <w:p w14:paraId="010B826F" w14:textId="77777777" w:rsidR="00812A3F" w:rsidRDefault="00812A3F" w:rsidP="00812A3F">
      <w:pPr>
        <w:pStyle w:val="Heading1"/>
      </w:pPr>
      <w:r>
        <w:t>Design Comps</w:t>
      </w:r>
    </w:p>
    <w:p w14:paraId="3197896F" w14:textId="77777777" w:rsidR="00D80023" w:rsidRDefault="00D80023">
      <w:pPr>
        <w:spacing w:line="240" w:lineRule="auto"/>
      </w:pPr>
      <w:r>
        <w:br w:type="page"/>
      </w:r>
    </w:p>
    <w:p w14:paraId="1D802824" w14:textId="77777777" w:rsidR="00D80023" w:rsidRDefault="00D80023" w:rsidP="00D80023">
      <w:pPr>
        <w:pStyle w:val="Heading1"/>
      </w:pPr>
      <w:r>
        <w:t>Optional Project Items and Milestones</w:t>
      </w:r>
    </w:p>
    <w:p w14:paraId="5890B0A0" w14:textId="77777777" w:rsidR="00D80023" w:rsidRPr="00812A3F" w:rsidRDefault="001F56C1" w:rsidP="00D80023">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Optional Items</w:t>
      </w:r>
    </w:p>
    <w:p w14:paraId="41D4CD85" w14:textId="77777777" w:rsidR="001F56C1" w:rsidRDefault="001F56C1" w:rsidP="00D80023">
      <w:pPr>
        <w:rPr>
          <w:sz w:val="24"/>
          <w:szCs w:val="24"/>
        </w:rPr>
      </w:pPr>
    </w:p>
    <w:p w14:paraId="1BDD2BF4" w14:textId="77777777" w:rsidR="001F56C1" w:rsidRPr="000C4289" w:rsidRDefault="001F56C1" w:rsidP="001F56C1">
      <w:pPr>
        <w:pStyle w:val="ListParagraph"/>
        <w:numPr>
          <w:ilvl w:val="0"/>
          <w:numId w:val="11"/>
        </w:numPr>
        <w:rPr>
          <w:sz w:val="22"/>
        </w:rPr>
      </w:pPr>
      <w:r w:rsidRPr="000C4289">
        <w:rPr>
          <w:sz w:val="22"/>
        </w:rPr>
        <w:t>View and Edit Account Info</w:t>
      </w:r>
    </w:p>
    <w:p w14:paraId="0EEBF1CE" w14:textId="77777777" w:rsidR="001F56C1" w:rsidRPr="000C4289" w:rsidRDefault="001F56C1" w:rsidP="001F56C1">
      <w:pPr>
        <w:pStyle w:val="ListParagraph"/>
        <w:numPr>
          <w:ilvl w:val="0"/>
          <w:numId w:val="11"/>
        </w:numPr>
        <w:rPr>
          <w:sz w:val="22"/>
        </w:rPr>
      </w:pPr>
      <w:r w:rsidRPr="000C4289">
        <w:rPr>
          <w:sz w:val="22"/>
        </w:rPr>
        <w:t>Drag and Drop</w:t>
      </w:r>
    </w:p>
    <w:p w14:paraId="0CA82E3A" w14:textId="77777777" w:rsidR="001F56C1" w:rsidRPr="000C4289" w:rsidRDefault="001F56C1" w:rsidP="001F56C1">
      <w:pPr>
        <w:pStyle w:val="ListParagraph"/>
        <w:numPr>
          <w:ilvl w:val="0"/>
          <w:numId w:val="11"/>
        </w:numPr>
        <w:rPr>
          <w:sz w:val="22"/>
        </w:rPr>
      </w:pPr>
      <w:r w:rsidRPr="000C4289">
        <w:rPr>
          <w:sz w:val="22"/>
        </w:rPr>
        <w:t>Dashboard Page</w:t>
      </w:r>
    </w:p>
    <w:p w14:paraId="2B021800" w14:textId="77777777" w:rsidR="001F56C1" w:rsidRDefault="001F56C1" w:rsidP="001F56C1">
      <w:pPr>
        <w:rPr>
          <w:sz w:val="24"/>
          <w:szCs w:val="24"/>
        </w:rPr>
      </w:pPr>
    </w:p>
    <w:p w14:paraId="0A5F82EF" w14:textId="77777777" w:rsidR="001F56C1" w:rsidRPr="00812A3F" w:rsidRDefault="001F56C1" w:rsidP="001F56C1">
      <w:pPr>
        <w:rPr>
          <w:rFonts w:asciiTheme="majorHAnsi" w:hAnsiTheme="majorHAnsi"/>
          <w:b/>
          <w:color w:val="4EACF3" w:themeColor="background2" w:themeShade="BF"/>
          <w:sz w:val="28"/>
          <w:szCs w:val="28"/>
          <w:u w:val="single"/>
        </w:rPr>
      </w:pPr>
      <w:r w:rsidRPr="00812A3F">
        <w:rPr>
          <w:rFonts w:asciiTheme="majorHAnsi" w:hAnsiTheme="majorHAnsi"/>
          <w:b/>
          <w:color w:val="4EACF3" w:themeColor="background2" w:themeShade="BF"/>
          <w:sz w:val="28"/>
          <w:szCs w:val="28"/>
          <w:u w:val="single"/>
        </w:rPr>
        <w:t>Milestones</w:t>
      </w:r>
    </w:p>
    <w:p w14:paraId="0D2EB084" w14:textId="77777777" w:rsidR="001F56C1" w:rsidRDefault="001F56C1" w:rsidP="001F56C1">
      <w:pPr>
        <w:rPr>
          <w:b/>
          <w:sz w:val="24"/>
          <w:szCs w:val="24"/>
          <w:u w:val="single"/>
        </w:rPr>
      </w:pPr>
    </w:p>
    <w:p w14:paraId="53367971" w14:textId="77777777" w:rsidR="001F56C1" w:rsidRPr="000C4289" w:rsidRDefault="001F56C1" w:rsidP="001F56C1">
      <w:pPr>
        <w:pStyle w:val="ListParagraph"/>
        <w:numPr>
          <w:ilvl w:val="0"/>
          <w:numId w:val="13"/>
        </w:numPr>
        <w:rPr>
          <w:sz w:val="22"/>
        </w:rPr>
      </w:pPr>
      <w:r w:rsidRPr="000C4289">
        <w:rPr>
          <w:sz w:val="22"/>
        </w:rPr>
        <w:t xml:space="preserve">Jan 2014 </w:t>
      </w:r>
    </w:p>
    <w:p w14:paraId="6BDDB472" w14:textId="77777777" w:rsidR="001F56C1" w:rsidRPr="000C4289" w:rsidRDefault="001F56C1" w:rsidP="001F56C1">
      <w:pPr>
        <w:pStyle w:val="ListParagraph"/>
        <w:numPr>
          <w:ilvl w:val="1"/>
          <w:numId w:val="11"/>
        </w:numPr>
        <w:rPr>
          <w:sz w:val="22"/>
        </w:rPr>
      </w:pPr>
      <w:r w:rsidRPr="000C4289">
        <w:rPr>
          <w:sz w:val="22"/>
        </w:rPr>
        <w:t>Design Logo</w:t>
      </w:r>
    </w:p>
    <w:p w14:paraId="336075CC" w14:textId="77777777" w:rsidR="001F56C1" w:rsidRPr="000C4289" w:rsidRDefault="001F56C1" w:rsidP="001F56C1">
      <w:pPr>
        <w:pStyle w:val="ListParagraph"/>
        <w:numPr>
          <w:ilvl w:val="1"/>
          <w:numId w:val="11"/>
        </w:numPr>
        <w:rPr>
          <w:sz w:val="22"/>
        </w:rPr>
      </w:pPr>
      <w:r w:rsidRPr="000C4289">
        <w:rPr>
          <w:sz w:val="22"/>
        </w:rPr>
        <w:t>Start Creative Brief</w:t>
      </w:r>
    </w:p>
    <w:p w14:paraId="1693DAAB" w14:textId="77777777" w:rsidR="001F56C1" w:rsidRPr="000C4289" w:rsidRDefault="001F56C1" w:rsidP="001F56C1">
      <w:pPr>
        <w:pStyle w:val="ListParagraph"/>
        <w:numPr>
          <w:ilvl w:val="0"/>
          <w:numId w:val="13"/>
        </w:numPr>
        <w:rPr>
          <w:sz w:val="22"/>
        </w:rPr>
      </w:pPr>
      <w:r w:rsidRPr="000C4289">
        <w:rPr>
          <w:sz w:val="22"/>
        </w:rPr>
        <w:t>Jan 2014</w:t>
      </w:r>
    </w:p>
    <w:p w14:paraId="41389781" w14:textId="77777777" w:rsidR="001F56C1" w:rsidRPr="000C4289" w:rsidRDefault="001F56C1" w:rsidP="001F56C1">
      <w:pPr>
        <w:pStyle w:val="ListParagraph"/>
        <w:numPr>
          <w:ilvl w:val="1"/>
          <w:numId w:val="11"/>
        </w:numPr>
        <w:rPr>
          <w:sz w:val="22"/>
        </w:rPr>
      </w:pPr>
      <w:r w:rsidRPr="000C4289">
        <w:rPr>
          <w:sz w:val="22"/>
        </w:rPr>
        <w:t>Design Logo Completed, Submit via GitHub</w:t>
      </w:r>
    </w:p>
    <w:p w14:paraId="33191159" w14:textId="77777777" w:rsidR="001F56C1" w:rsidRPr="000C4289" w:rsidRDefault="001F56C1" w:rsidP="001F56C1">
      <w:pPr>
        <w:pStyle w:val="ListParagraph"/>
        <w:numPr>
          <w:ilvl w:val="1"/>
          <w:numId w:val="11"/>
        </w:numPr>
        <w:rPr>
          <w:sz w:val="22"/>
        </w:rPr>
      </w:pPr>
      <w:r w:rsidRPr="000C4289">
        <w:rPr>
          <w:sz w:val="22"/>
        </w:rPr>
        <w:t>Continue Working on Creative Brief</w:t>
      </w:r>
    </w:p>
    <w:p w14:paraId="63BB42DF" w14:textId="77777777" w:rsidR="000C4289" w:rsidRPr="000C4289" w:rsidRDefault="000C4289" w:rsidP="000C4289">
      <w:pPr>
        <w:pStyle w:val="ListParagraph"/>
        <w:numPr>
          <w:ilvl w:val="0"/>
          <w:numId w:val="13"/>
        </w:numPr>
        <w:rPr>
          <w:sz w:val="22"/>
        </w:rPr>
      </w:pPr>
      <w:r w:rsidRPr="000C4289">
        <w:rPr>
          <w:sz w:val="22"/>
        </w:rPr>
        <w:t>Jan 2014</w:t>
      </w:r>
    </w:p>
    <w:p w14:paraId="2201400D" w14:textId="77777777" w:rsidR="000C4289" w:rsidRPr="000C4289" w:rsidRDefault="000C4289" w:rsidP="000C4289">
      <w:pPr>
        <w:pStyle w:val="ListParagraph"/>
        <w:numPr>
          <w:ilvl w:val="1"/>
          <w:numId w:val="11"/>
        </w:numPr>
        <w:rPr>
          <w:sz w:val="22"/>
        </w:rPr>
      </w:pPr>
      <w:r w:rsidRPr="000C4289">
        <w:rPr>
          <w:sz w:val="22"/>
        </w:rPr>
        <w:t>Develop Work Flow Document</w:t>
      </w:r>
    </w:p>
    <w:p w14:paraId="250300CD" w14:textId="77777777" w:rsidR="000C4289" w:rsidRPr="000C4289" w:rsidRDefault="000C4289" w:rsidP="000C4289">
      <w:pPr>
        <w:pStyle w:val="ListParagraph"/>
        <w:numPr>
          <w:ilvl w:val="1"/>
          <w:numId w:val="11"/>
        </w:numPr>
        <w:rPr>
          <w:sz w:val="22"/>
        </w:rPr>
      </w:pPr>
      <w:r w:rsidRPr="000C4289">
        <w:rPr>
          <w:sz w:val="22"/>
        </w:rPr>
        <w:t>Develop the Site Mark-up Page</w:t>
      </w:r>
    </w:p>
    <w:p w14:paraId="7F427649" w14:textId="77777777" w:rsidR="000C4289" w:rsidRPr="000C4289" w:rsidRDefault="000C4289" w:rsidP="000C4289">
      <w:pPr>
        <w:pStyle w:val="ListParagraph"/>
        <w:numPr>
          <w:ilvl w:val="1"/>
          <w:numId w:val="11"/>
        </w:numPr>
        <w:rPr>
          <w:sz w:val="22"/>
        </w:rPr>
      </w:pPr>
      <w:r w:rsidRPr="000C4289">
        <w:rPr>
          <w:sz w:val="22"/>
        </w:rPr>
        <w:t>Add Work Flow Document to Creative Brief</w:t>
      </w:r>
    </w:p>
    <w:p w14:paraId="33C0C91A" w14:textId="77777777" w:rsidR="000C4289" w:rsidRPr="000C4289" w:rsidRDefault="000C4289" w:rsidP="000C4289">
      <w:pPr>
        <w:ind w:left="360"/>
        <w:rPr>
          <w:sz w:val="22"/>
        </w:rPr>
      </w:pPr>
      <w:r w:rsidRPr="000C4289">
        <w:rPr>
          <w:sz w:val="22"/>
        </w:rPr>
        <w:t>12 Jan 2014</w:t>
      </w:r>
    </w:p>
    <w:p w14:paraId="05EFCA95" w14:textId="77777777" w:rsidR="000C4289" w:rsidRPr="000C4289" w:rsidRDefault="000C4289" w:rsidP="000C4289">
      <w:pPr>
        <w:pStyle w:val="ListParagraph"/>
        <w:numPr>
          <w:ilvl w:val="1"/>
          <w:numId w:val="11"/>
        </w:numPr>
        <w:rPr>
          <w:sz w:val="22"/>
        </w:rPr>
      </w:pPr>
      <w:r w:rsidRPr="000C4289">
        <w:rPr>
          <w:sz w:val="22"/>
        </w:rPr>
        <w:t>Complete Project Pitch and Submit</w:t>
      </w:r>
    </w:p>
    <w:p w14:paraId="5B3B6B54" w14:textId="77777777" w:rsidR="000C4289" w:rsidRPr="000C4289" w:rsidRDefault="000C4289" w:rsidP="000C4289">
      <w:pPr>
        <w:pStyle w:val="ListParagraph"/>
        <w:numPr>
          <w:ilvl w:val="1"/>
          <w:numId w:val="11"/>
        </w:numPr>
        <w:rPr>
          <w:sz w:val="22"/>
        </w:rPr>
      </w:pPr>
      <w:r w:rsidRPr="000C4289">
        <w:rPr>
          <w:sz w:val="22"/>
        </w:rPr>
        <w:t>Complete Creative Brief and Submit</w:t>
      </w:r>
    </w:p>
    <w:p w14:paraId="11914E02" w14:textId="77777777" w:rsidR="000C4289" w:rsidRPr="000C4289" w:rsidRDefault="000C4289" w:rsidP="000C4289">
      <w:pPr>
        <w:pStyle w:val="ListParagraph"/>
        <w:rPr>
          <w:sz w:val="22"/>
        </w:rPr>
      </w:pPr>
    </w:p>
    <w:p w14:paraId="0E6A6A10" w14:textId="77777777" w:rsidR="000C4289" w:rsidRPr="000C4289" w:rsidRDefault="000C4289" w:rsidP="000C4289">
      <w:pPr>
        <w:pStyle w:val="ListParagraph"/>
        <w:numPr>
          <w:ilvl w:val="0"/>
          <w:numId w:val="14"/>
        </w:numPr>
        <w:rPr>
          <w:sz w:val="22"/>
        </w:rPr>
      </w:pPr>
      <w:r w:rsidRPr="000C4289">
        <w:rPr>
          <w:sz w:val="22"/>
        </w:rPr>
        <w:t>Jan 2014</w:t>
      </w:r>
    </w:p>
    <w:p w14:paraId="2373984B" w14:textId="77777777" w:rsidR="000C4289" w:rsidRPr="000C4289" w:rsidRDefault="000C4289" w:rsidP="000C4289">
      <w:pPr>
        <w:pStyle w:val="ListParagraph"/>
        <w:numPr>
          <w:ilvl w:val="1"/>
          <w:numId w:val="11"/>
        </w:numPr>
        <w:rPr>
          <w:sz w:val="22"/>
        </w:rPr>
      </w:pPr>
      <w:r w:rsidRPr="000C4289">
        <w:rPr>
          <w:sz w:val="22"/>
        </w:rPr>
        <w:t>Start working on Assignment Prototype</w:t>
      </w:r>
    </w:p>
    <w:p w14:paraId="24A63CBB" w14:textId="77777777" w:rsidR="000C4289" w:rsidRPr="000C4289" w:rsidRDefault="000C4289" w:rsidP="000C4289">
      <w:pPr>
        <w:pStyle w:val="ListParagraph"/>
        <w:rPr>
          <w:sz w:val="22"/>
        </w:rPr>
      </w:pPr>
    </w:p>
    <w:p w14:paraId="1874905A" w14:textId="77777777" w:rsidR="000C4289" w:rsidRPr="000C4289" w:rsidRDefault="000C4289" w:rsidP="000C4289">
      <w:pPr>
        <w:ind w:firstLine="360"/>
        <w:rPr>
          <w:sz w:val="22"/>
        </w:rPr>
      </w:pPr>
      <w:r w:rsidRPr="000C4289">
        <w:rPr>
          <w:sz w:val="22"/>
        </w:rPr>
        <w:t>16 Jan 2014</w:t>
      </w:r>
    </w:p>
    <w:p w14:paraId="4AD28BEF" w14:textId="77777777" w:rsidR="000C4289" w:rsidRPr="000C4289" w:rsidRDefault="000C4289" w:rsidP="000C4289">
      <w:pPr>
        <w:pStyle w:val="ListParagraph"/>
        <w:numPr>
          <w:ilvl w:val="1"/>
          <w:numId w:val="11"/>
        </w:numPr>
        <w:rPr>
          <w:sz w:val="22"/>
        </w:rPr>
      </w:pPr>
      <w:r w:rsidRPr="000C4289">
        <w:rPr>
          <w:sz w:val="22"/>
        </w:rPr>
        <w:t>Wrap-up Prototype for Submission</w:t>
      </w:r>
    </w:p>
    <w:p w14:paraId="0A4F355B" w14:textId="77777777" w:rsidR="000C4289" w:rsidRPr="000C4289" w:rsidRDefault="000C4289" w:rsidP="000C4289">
      <w:pPr>
        <w:ind w:firstLine="360"/>
        <w:rPr>
          <w:sz w:val="22"/>
        </w:rPr>
      </w:pPr>
    </w:p>
    <w:p w14:paraId="1BBE9C42" w14:textId="77777777" w:rsidR="000C4289" w:rsidRPr="000C4289" w:rsidRDefault="000C4289" w:rsidP="000C4289">
      <w:pPr>
        <w:ind w:firstLine="360"/>
        <w:rPr>
          <w:sz w:val="22"/>
        </w:rPr>
      </w:pPr>
      <w:r w:rsidRPr="000C4289">
        <w:rPr>
          <w:sz w:val="22"/>
        </w:rPr>
        <w:t>18 Jan 2014</w:t>
      </w:r>
    </w:p>
    <w:p w14:paraId="7A7D4C4A" w14:textId="77777777" w:rsidR="000C4289" w:rsidRPr="000C4289" w:rsidRDefault="000C4289" w:rsidP="000C4289">
      <w:pPr>
        <w:pStyle w:val="ListParagraph"/>
        <w:numPr>
          <w:ilvl w:val="1"/>
          <w:numId w:val="11"/>
        </w:numPr>
        <w:rPr>
          <w:sz w:val="22"/>
        </w:rPr>
      </w:pPr>
      <w:r w:rsidRPr="000C4289">
        <w:rPr>
          <w:sz w:val="22"/>
        </w:rPr>
        <w:t>Start working on the Development Requirements</w:t>
      </w:r>
    </w:p>
    <w:p w14:paraId="33E4BB8E" w14:textId="77777777" w:rsidR="000C4289" w:rsidRPr="000C4289" w:rsidRDefault="000C4289" w:rsidP="000C4289">
      <w:pPr>
        <w:rPr>
          <w:sz w:val="22"/>
        </w:rPr>
      </w:pPr>
      <w:r w:rsidRPr="000C4289">
        <w:rPr>
          <w:sz w:val="22"/>
        </w:rPr>
        <w:t xml:space="preserve">      </w:t>
      </w:r>
    </w:p>
    <w:p w14:paraId="68FBF60C" w14:textId="77777777" w:rsidR="000C4289" w:rsidRPr="000C4289" w:rsidRDefault="000C4289" w:rsidP="000C4289">
      <w:pPr>
        <w:rPr>
          <w:sz w:val="22"/>
        </w:rPr>
      </w:pPr>
      <w:r w:rsidRPr="000C4289">
        <w:rPr>
          <w:sz w:val="22"/>
        </w:rPr>
        <w:t xml:space="preserve">      20 Jan 2014</w:t>
      </w:r>
    </w:p>
    <w:p w14:paraId="251B24CB" w14:textId="77777777" w:rsidR="000C4289" w:rsidRPr="000C4289" w:rsidRDefault="000C4289" w:rsidP="000C4289">
      <w:pPr>
        <w:pStyle w:val="ListParagraph"/>
        <w:numPr>
          <w:ilvl w:val="1"/>
          <w:numId w:val="11"/>
        </w:numPr>
        <w:rPr>
          <w:sz w:val="22"/>
        </w:rPr>
      </w:pPr>
      <w:r w:rsidRPr="000C4289">
        <w:rPr>
          <w:sz w:val="22"/>
        </w:rPr>
        <w:t>Work toward the Usability aspects for the Final</w:t>
      </w:r>
    </w:p>
    <w:p w14:paraId="1D5F51F2" w14:textId="77777777" w:rsidR="000C4289" w:rsidRPr="000C4289" w:rsidRDefault="000C4289" w:rsidP="000C4289">
      <w:pPr>
        <w:pStyle w:val="ListParagraph"/>
        <w:numPr>
          <w:ilvl w:val="1"/>
          <w:numId w:val="11"/>
        </w:numPr>
        <w:rPr>
          <w:sz w:val="22"/>
        </w:rPr>
      </w:pPr>
      <w:r w:rsidRPr="000C4289">
        <w:rPr>
          <w:sz w:val="22"/>
        </w:rPr>
        <w:t>Polish up site Development for Final and Submit by 31 Jan</w:t>
      </w:r>
    </w:p>
    <w:p w14:paraId="6CD76E5A" w14:textId="77777777" w:rsidR="000C4289" w:rsidRPr="000C4289" w:rsidRDefault="000C4289" w:rsidP="000C4289">
      <w:pPr>
        <w:rPr>
          <w:sz w:val="24"/>
          <w:szCs w:val="24"/>
        </w:rPr>
      </w:pPr>
    </w:p>
    <w:p w14:paraId="1FB170CD" w14:textId="77777777" w:rsidR="000C4289" w:rsidRPr="000C4289" w:rsidRDefault="000C4289" w:rsidP="000C4289">
      <w:pPr>
        <w:ind w:left="720"/>
        <w:rPr>
          <w:sz w:val="24"/>
          <w:szCs w:val="24"/>
        </w:rPr>
      </w:pPr>
    </w:p>
    <w:p w14:paraId="754136EB" w14:textId="77777777" w:rsidR="000C4289" w:rsidRDefault="000C4289"/>
    <w:sectPr w:rsidR="000C4289" w:rsidSect="009B1F7C">
      <w:headerReference w:type="default" r:id="rId1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0E244" w14:textId="77777777" w:rsidR="00017B65" w:rsidRDefault="00017B65">
      <w:pPr>
        <w:spacing w:line="240" w:lineRule="auto"/>
      </w:pPr>
      <w:r>
        <w:separator/>
      </w:r>
    </w:p>
  </w:endnote>
  <w:endnote w:type="continuationSeparator" w:id="0">
    <w:p w14:paraId="0FE9EC00" w14:textId="77777777" w:rsidR="00017B65" w:rsidRDefault="00017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DEA2B4" w14:textId="77777777" w:rsidR="00017B65" w:rsidRDefault="00017B65">
      <w:pPr>
        <w:spacing w:line="240" w:lineRule="auto"/>
      </w:pPr>
      <w:r>
        <w:separator/>
      </w:r>
    </w:p>
  </w:footnote>
  <w:footnote w:type="continuationSeparator" w:id="0">
    <w:p w14:paraId="574F78BD" w14:textId="77777777" w:rsidR="00017B65" w:rsidRDefault="00017B6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017B65" w14:paraId="60D2A981" w14:textId="77777777">
      <w:sdt>
        <w:sdtPr>
          <w:id w:val="6002733"/>
          <w:placeholder>
            <w:docPart w:val="D4F52162BE0D7C45B441DD64BEF9DBEA"/>
          </w:placeholder>
        </w:sdtPr>
        <w:sdtContent>
          <w:tc>
            <w:tcPr>
              <w:tcW w:w="9288" w:type="dxa"/>
            </w:tcPr>
            <w:p w14:paraId="1AE06E35" w14:textId="77777777" w:rsidR="00017B65" w:rsidRDefault="00017B65" w:rsidP="001E44D5">
              <w:pPr>
                <w:pStyle w:val="Header"/>
              </w:pPr>
              <w:r>
                <w:t>Eygenda – Project and Task Management</w:t>
              </w:r>
            </w:p>
          </w:tc>
        </w:sdtContent>
      </w:sdt>
      <w:tc>
        <w:tcPr>
          <w:tcW w:w="1008" w:type="dxa"/>
        </w:tcPr>
        <w:p w14:paraId="2EF0A40F" w14:textId="77777777" w:rsidR="00017B65" w:rsidRDefault="00017B65">
          <w:pPr>
            <w:pStyle w:val="Header"/>
          </w:pPr>
          <w:r>
            <w:fldChar w:fldCharType="begin"/>
          </w:r>
          <w:r>
            <w:instrText xml:space="preserve"> page </w:instrText>
          </w:r>
          <w:r>
            <w:fldChar w:fldCharType="separate"/>
          </w:r>
          <w:r w:rsidR="008D3848">
            <w:rPr>
              <w:noProof/>
            </w:rPr>
            <w:t>8</w:t>
          </w:r>
          <w:r>
            <w:rPr>
              <w:noProof/>
            </w:rPr>
            <w:fldChar w:fldCharType="end"/>
          </w:r>
        </w:p>
      </w:tc>
    </w:tr>
  </w:tbl>
  <w:p w14:paraId="0CBD9817" w14:textId="77777777" w:rsidR="00017B65" w:rsidRDefault="00017B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08E2C45"/>
    <w:multiLevelType w:val="hybridMultilevel"/>
    <w:tmpl w:val="12382AE8"/>
    <w:lvl w:ilvl="0" w:tplc="F3C45610">
      <w:start w:val="13"/>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11C5C"/>
    <w:multiLevelType w:val="hybridMultilevel"/>
    <w:tmpl w:val="81B21B66"/>
    <w:lvl w:ilvl="0" w:tplc="72E641D2">
      <w:start w:val="9"/>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1032A9"/>
    <w:multiLevelType w:val="hybridMultilevel"/>
    <w:tmpl w:val="4860FF36"/>
    <w:lvl w:ilvl="0" w:tplc="34AC019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283165"/>
    <w:multiLevelType w:val="hybridMultilevel"/>
    <w:tmpl w:val="9DC8831E"/>
    <w:lvl w:ilvl="0" w:tplc="7A32429A">
      <w:start w:val="1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E44D5"/>
    <w:rsid w:val="00017B65"/>
    <w:rsid w:val="000C4289"/>
    <w:rsid w:val="001635F7"/>
    <w:rsid w:val="00186356"/>
    <w:rsid w:val="001C4FFA"/>
    <w:rsid w:val="001E44D5"/>
    <w:rsid w:val="001F56C1"/>
    <w:rsid w:val="002A07A9"/>
    <w:rsid w:val="003F1EB7"/>
    <w:rsid w:val="0049725D"/>
    <w:rsid w:val="004E762D"/>
    <w:rsid w:val="00577C1C"/>
    <w:rsid w:val="00630885"/>
    <w:rsid w:val="006B7EA5"/>
    <w:rsid w:val="006E4AAC"/>
    <w:rsid w:val="007E105D"/>
    <w:rsid w:val="00812A3F"/>
    <w:rsid w:val="00826C0F"/>
    <w:rsid w:val="0084630A"/>
    <w:rsid w:val="00871081"/>
    <w:rsid w:val="008C393B"/>
    <w:rsid w:val="008C3BAF"/>
    <w:rsid w:val="008D3848"/>
    <w:rsid w:val="00990B01"/>
    <w:rsid w:val="009B1F7C"/>
    <w:rsid w:val="009D3D3D"/>
    <w:rsid w:val="009F5FBE"/>
    <w:rsid w:val="009F6016"/>
    <w:rsid w:val="00AF621E"/>
    <w:rsid w:val="00B501BE"/>
    <w:rsid w:val="00BA5E4E"/>
    <w:rsid w:val="00BE07EA"/>
    <w:rsid w:val="00D34D5C"/>
    <w:rsid w:val="00D80023"/>
    <w:rsid w:val="00D97941"/>
    <w:rsid w:val="00E255F0"/>
    <w:rsid w:val="00F57A72"/>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A2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5967AF"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5967AF"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099CA"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099CA" w:themeColor="text2" w:themeTint="66"/>
      <w:spacing w:val="15"/>
      <w:sz w:val="36"/>
      <w:szCs w:val="36"/>
    </w:rPr>
  </w:style>
  <w:style w:type="paragraph" w:styleId="Header">
    <w:name w:val="header"/>
    <w:basedOn w:val="Normal"/>
    <w:link w:val="HeaderChar"/>
    <w:rsid w:val="009B1F7C"/>
    <w:pPr>
      <w:spacing w:after="240"/>
      <w:jc w:val="right"/>
    </w:pPr>
    <w:rPr>
      <w:color w:val="9099CA" w:themeColor="text2" w:themeTint="66"/>
    </w:rPr>
  </w:style>
  <w:style w:type="character" w:customStyle="1" w:styleId="HeaderChar">
    <w:name w:val="Header Char"/>
    <w:basedOn w:val="DefaultParagraphFont"/>
    <w:link w:val="Header"/>
    <w:rsid w:val="009B1F7C"/>
    <w:rPr>
      <w:color w:val="9099CA"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12745"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12745"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5967AF" w:themeFill="text2" w:themeFillTint="99"/>
      </w:tcPr>
    </w:tblStylePr>
    <w:tblStylePr w:type="lastRow">
      <w:rPr>
        <w:color w:val="FFFFFF" w:themeColor="background1"/>
      </w:rPr>
      <w:tblPr/>
      <w:tcPr>
        <w:shd w:val="clear" w:color="auto" w:fill="5967AF" w:themeFill="text2" w:themeFillTint="99"/>
      </w:tcPr>
    </w:tblStylePr>
    <w:tblStylePr w:type="band2Horz">
      <w:tblPr/>
      <w:tcPr>
        <w:shd w:val="clear" w:color="auto" w:fill="C7CCE4" w:themeFill="text2" w:themeFillTint="33"/>
      </w:tcPr>
    </w:tblStylePr>
  </w:style>
  <w:style w:type="paragraph" w:customStyle="1" w:styleId="TableText-Left">
    <w:name w:val="Table Text - Left"/>
    <w:basedOn w:val="Normal"/>
    <w:rsid w:val="009B1F7C"/>
    <w:pPr>
      <w:spacing w:before="40" w:after="40"/>
    </w:pPr>
    <w:rPr>
      <w:color w:val="5967AF"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5967AF" w:themeColor="text2" w:themeTint="99"/>
      <w:sz w:val="18"/>
      <w:szCs w:val="18"/>
    </w:rPr>
  </w:style>
  <w:style w:type="paragraph" w:customStyle="1" w:styleId="TableText-Right">
    <w:name w:val="Table Text - Right"/>
    <w:basedOn w:val="Normal"/>
    <w:rsid w:val="009B1F7C"/>
    <w:pPr>
      <w:spacing w:before="40" w:after="40"/>
      <w:jc w:val="right"/>
    </w:pPr>
    <w:rPr>
      <w:color w:val="5967AF"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4E67C8" w:themeColor="accent1" w:shadow="1"/>
        <w:left w:val="single" w:sz="2" w:space="10" w:color="4E67C8" w:themeColor="accent1" w:shadow="1"/>
        <w:bottom w:val="single" w:sz="2" w:space="10" w:color="4E67C8" w:themeColor="accent1" w:shadow="1"/>
        <w:right w:val="single" w:sz="2" w:space="10" w:color="4E67C8" w:themeColor="accent1" w:shadow="1"/>
      </w:pBdr>
      <w:ind w:left="1152" w:right="1152"/>
    </w:pPr>
    <w:rPr>
      <w:i/>
      <w:iCs/>
      <w:color w:val="4E67C8"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4E67C8"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4E67C8"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4E67C8"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202F69"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202F69"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4E67C8" w:themeColor="accent1"/>
      </w:pBdr>
      <w:spacing w:before="200" w:after="280"/>
      <w:ind w:left="936" w:right="936"/>
    </w:pPr>
    <w:rPr>
      <w:b/>
      <w:bCs/>
      <w:i/>
      <w:iCs/>
      <w:color w:val="4E67C8" w:themeColor="accent1"/>
    </w:rPr>
  </w:style>
  <w:style w:type="character" w:customStyle="1" w:styleId="IntenseQuoteChar">
    <w:name w:val="Intense Quote Char"/>
    <w:basedOn w:val="DefaultParagraphFont"/>
    <w:link w:val="IntenseQuote"/>
    <w:rsid w:val="009B1F7C"/>
    <w:rPr>
      <w:b/>
      <w:bCs/>
      <w:i/>
      <w:iCs/>
      <w:color w:val="4E67C8"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31479E" w:themeColor="accent1" w:themeShade="BF"/>
      <w:sz w:val="28"/>
      <w:szCs w:val="28"/>
    </w:rPr>
  </w:style>
  <w:style w:type="paragraph" w:customStyle="1" w:styleId="1F271AA85A46294A96DF49147CF070BD">
    <w:name w:val="1F271AA85A46294A96DF49147CF070BD"/>
    <w:rsid w:val="00AF621E"/>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348E3B31ECCF429968822CCD02BB74"/>
        <w:category>
          <w:name w:val="General"/>
          <w:gallery w:val="placeholder"/>
        </w:category>
        <w:types>
          <w:type w:val="bbPlcHdr"/>
        </w:types>
        <w:behaviors>
          <w:behavior w:val="content"/>
        </w:behaviors>
        <w:guid w:val="{C6F9ED52-6AC9-9246-AB81-741533A7D974}"/>
      </w:docPartPr>
      <w:docPartBody>
        <w:p w:rsidR="00000000" w:rsidRDefault="00071ADC">
          <w:pPr>
            <w:pStyle w:val="23348E3B31ECCF429968822CCD02BB74"/>
          </w:pPr>
          <w:r>
            <w:t>Lorem Ipsum</w:t>
          </w:r>
        </w:p>
      </w:docPartBody>
    </w:docPart>
    <w:docPart>
      <w:docPartPr>
        <w:name w:val="DDC3AE191577014CB092919F42AA810C"/>
        <w:category>
          <w:name w:val="General"/>
          <w:gallery w:val="placeholder"/>
        </w:category>
        <w:types>
          <w:type w:val="bbPlcHdr"/>
        </w:types>
        <w:behaviors>
          <w:behavior w:val="content"/>
        </w:behaviors>
        <w:guid w:val="{BF20BC78-3C74-8C48-9233-B1EFF7AFF617}"/>
      </w:docPartPr>
      <w:docPartBody>
        <w:p w:rsidR="00000000" w:rsidRDefault="00071ADC">
          <w:pPr>
            <w:pStyle w:val="DDC3AE191577014CB092919F42AA810C"/>
          </w:pPr>
          <w:r>
            <w:t>Praesent Tempor</w:t>
          </w:r>
        </w:p>
      </w:docPartBody>
    </w:docPart>
    <w:docPart>
      <w:docPartPr>
        <w:name w:val="29DC27BD625ECE4EA4B9526055F20F71"/>
        <w:category>
          <w:name w:val="General"/>
          <w:gallery w:val="placeholder"/>
        </w:category>
        <w:types>
          <w:type w:val="bbPlcHdr"/>
        </w:types>
        <w:behaviors>
          <w:behavior w:val="content"/>
        </w:behaviors>
        <w:guid w:val="{6F9785DD-5963-B94E-AAF5-C264EADCECEC}"/>
      </w:docPartPr>
      <w:docPartBody>
        <w:p w:rsidR="00071ADC" w:rsidRDefault="00071ADC">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71ADC" w:rsidRDefault="00071ADC">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071ADC" w:rsidRDefault="00071ADC">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000000" w:rsidRDefault="00071ADC">
          <w:pPr>
            <w:pStyle w:val="29DC27BD625ECE4EA4B9526055F20F71"/>
          </w:pPr>
          <w:r>
            <w:t xml:space="preserve">Mauris bibendum posuere mi. Donec pharetra risus sed lacus. Fusce rutrum magna eget sapien. Phasellus quis justo et velit hendrerit porta. In porta justo. Vivamus tempus magna et elit. </w:t>
          </w:r>
        </w:p>
      </w:docPartBody>
    </w:docPart>
    <w:docPart>
      <w:docPartPr>
        <w:name w:val="2D17556FB07C6342A15AA871512A479C"/>
        <w:category>
          <w:name w:val="General"/>
          <w:gallery w:val="placeholder"/>
        </w:category>
        <w:types>
          <w:type w:val="bbPlcHdr"/>
        </w:types>
        <w:behaviors>
          <w:behavior w:val="content"/>
        </w:behaviors>
        <w:guid w:val="{B133E3D7-9B54-E344-98B6-039C1D024178}"/>
      </w:docPartPr>
      <w:docPartBody>
        <w:p w:rsidR="00000000" w:rsidRDefault="00071ADC">
          <w:pPr>
            <w:pStyle w:val="2D17556FB07C6342A15AA871512A479C"/>
          </w:pPr>
          <w:r>
            <w:t>Suspendisse Ipsum</w:t>
          </w:r>
        </w:p>
      </w:docPartBody>
    </w:docPart>
    <w:docPart>
      <w:docPartPr>
        <w:name w:val="1E1C3D37BFF9B94B93EA7EFD0612DF7E"/>
        <w:category>
          <w:name w:val="General"/>
          <w:gallery w:val="placeholder"/>
        </w:category>
        <w:types>
          <w:type w:val="bbPlcHdr"/>
        </w:types>
        <w:behaviors>
          <w:behavior w:val="content"/>
        </w:behaviors>
        <w:guid w:val="{1C2EF1B6-097F-5142-980F-C6113BC90F46}"/>
      </w:docPartPr>
      <w:docPartBody>
        <w:p w:rsidR="00000000" w:rsidRDefault="00071ADC">
          <w:pPr>
            <w:pStyle w:val="1E1C3D37BFF9B94B93EA7EFD0612DF7E"/>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4F52162BE0D7C45B441DD64BEF9DBEA"/>
        <w:category>
          <w:name w:val="General"/>
          <w:gallery w:val="placeholder"/>
        </w:category>
        <w:types>
          <w:type w:val="bbPlcHdr"/>
        </w:types>
        <w:behaviors>
          <w:behavior w:val="content"/>
        </w:behaviors>
        <w:guid w:val="{EED20740-04CD-3041-8A55-D27BDDD027DF}"/>
      </w:docPartPr>
      <w:docPartBody>
        <w:p w:rsidR="00000000" w:rsidRDefault="00071ADC">
          <w:pPr>
            <w:pStyle w:val="D4F52162BE0D7C45B441DD64BEF9DBEA"/>
          </w:pPr>
          <w:r>
            <w:t>Lorem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Perpetua Titling MT">
    <w:panose1 w:val="02020502060505020804"/>
    <w:charset w:val="00"/>
    <w:family w:val="auto"/>
    <w:pitch w:val="variable"/>
    <w:sig w:usb0="00000003" w:usb1="00000000" w:usb2="00000000" w:usb3="00000000" w:csb0="00000001"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348E3B31ECCF429968822CCD02BB74">
    <w:name w:val="23348E3B31ECCF429968822CCD02BB74"/>
  </w:style>
  <w:style w:type="paragraph" w:customStyle="1" w:styleId="DDC3AE191577014CB092919F42AA810C">
    <w:name w:val="DDC3AE191577014CB092919F42AA810C"/>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29DC27BD625ECE4EA4B9526055F20F71">
    <w:name w:val="29DC27BD625ECE4EA4B9526055F20F71"/>
  </w:style>
  <w:style w:type="paragraph" w:customStyle="1" w:styleId="2D17556FB07C6342A15AA871512A479C">
    <w:name w:val="2D17556FB07C6342A15AA871512A479C"/>
  </w:style>
  <w:style w:type="paragraph" w:customStyle="1" w:styleId="1E1C3D37BFF9B94B93EA7EFD0612DF7E">
    <w:name w:val="1E1C3D37BFF9B94B93EA7EFD0612DF7E"/>
  </w:style>
  <w:style w:type="paragraph" w:customStyle="1" w:styleId="1F271AA85A46294A96DF49147CF070BD">
    <w:name w:val="1F271AA85A46294A96DF49147CF070BD"/>
  </w:style>
  <w:style w:type="paragraph" w:customStyle="1" w:styleId="E2CA5E538C9961478950520B1E75C3F5">
    <w:name w:val="E2CA5E538C9961478950520B1E75C3F5"/>
  </w:style>
  <w:style w:type="paragraph" w:customStyle="1" w:styleId="5DFD5C888A80DC43AB54A781607B757E">
    <w:name w:val="5DFD5C888A80DC43AB54A781607B757E"/>
  </w:style>
  <w:style w:type="paragraph" w:customStyle="1" w:styleId="6547BA792AC21C42A15E52EBC8698737">
    <w:name w:val="6547BA792AC21C42A15E52EBC8698737"/>
  </w:style>
  <w:style w:type="paragraph" w:customStyle="1" w:styleId="0F19B22E85649E4C804253CF408D36EB">
    <w:name w:val="0F19B22E85649E4C804253CF408D36EB"/>
  </w:style>
  <w:style w:type="paragraph" w:customStyle="1" w:styleId="43F6DCAEC6531B4B85887E75F95DA64E">
    <w:name w:val="43F6DCAEC6531B4B85887E75F95DA64E"/>
  </w:style>
  <w:style w:type="paragraph" w:customStyle="1" w:styleId="5110907F44C046418037C83EFE097B8D">
    <w:name w:val="5110907F44C046418037C83EFE097B8D"/>
  </w:style>
  <w:style w:type="paragraph" w:customStyle="1" w:styleId="01A2388E3226D24697B880DDBA5A8963">
    <w:name w:val="01A2388E3226D24697B880DDBA5A8963"/>
  </w:style>
  <w:style w:type="paragraph" w:customStyle="1" w:styleId="3CA9E4DE1B8A9845BCA1D79FAAB833D2">
    <w:name w:val="3CA9E4DE1B8A9845BCA1D79FAAB833D2"/>
  </w:style>
  <w:style w:type="paragraph" w:customStyle="1" w:styleId="763F0313AFE0294EB0A614C3F317DFFF">
    <w:name w:val="763F0313AFE0294EB0A614C3F317DFFF"/>
  </w:style>
  <w:style w:type="paragraph" w:customStyle="1" w:styleId="18643499E4406D43B6E5503C811787D2">
    <w:name w:val="18643499E4406D43B6E5503C811787D2"/>
  </w:style>
  <w:style w:type="paragraph" w:customStyle="1" w:styleId="D4F52162BE0D7C45B441DD64BEF9DBEA">
    <w:name w:val="D4F52162BE0D7C45B441DD64BEF9D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pothecary">
      <a:majorFont>
        <a:latin typeface="Book Antiqua"/>
        <a:ea typeface=""/>
        <a:cs typeface=""/>
        <a:font script="Jpan" typeface="ＭＳ Ｐ明朝"/>
        <a:font script="Hang" typeface="HY견명조"/>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ゴシック"/>
        <a:font script="Hang" typeface="HY견명조"/>
        <a:font script="Hans" typeface="微软雅黑"/>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5AD7-7CEA-7044-9961-E55CD5CD0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39</TotalTime>
  <Pages>11</Pages>
  <Words>464</Words>
  <Characters>2633</Characters>
  <Application>Microsoft Macintosh Word</Application>
  <DocSecurity>0</DocSecurity>
  <Lines>59</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3067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Brown</dc:creator>
  <cp:keywords/>
  <dc:description/>
  <cp:lastModifiedBy>Jennifer Brown</cp:lastModifiedBy>
  <cp:revision>5</cp:revision>
  <dcterms:created xsi:type="dcterms:W3CDTF">2014-01-12T04:03:00Z</dcterms:created>
  <dcterms:modified xsi:type="dcterms:W3CDTF">2014-01-13T00:35:00Z</dcterms:modified>
  <cp:category/>
</cp:coreProperties>
</file>